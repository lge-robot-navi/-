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EDC1E" w14:textId="77777777" w:rsidR="00146695" w:rsidRDefault="00146695" w:rsidP="00072236"/>
    <w:p w14:paraId="779F2317" w14:textId="77777777" w:rsidR="00146695" w:rsidRDefault="00146695" w:rsidP="00D97D65"/>
    <w:p w14:paraId="2F123267" w14:textId="77777777" w:rsidR="00146695" w:rsidRDefault="00146695" w:rsidP="00072236"/>
    <w:p w14:paraId="6824556F" w14:textId="77777777" w:rsidR="00146695" w:rsidRDefault="00146695" w:rsidP="00072236"/>
    <w:p w14:paraId="54EE701F" w14:textId="77777777" w:rsidR="00146695" w:rsidRDefault="00146695" w:rsidP="00072236"/>
    <w:p w14:paraId="5A502535" w14:textId="77777777" w:rsidR="00146695" w:rsidRDefault="005D7DA1" w:rsidP="00072236">
      <w:pPr>
        <w:pStyle w:val="ae"/>
      </w:pPr>
      <w:r>
        <w:rPr>
          <w:rFonts w:hint="eastAsia"/>
        </w:rPr>
        <w:t>Change History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9"/>
        <w:gridCol w:w="1320"/>
        <w:gridCol w:w="4730"/>
        <w:gridCol w:w="990"/>
        <w:gridCol w:w="1430"/>
      </w:tblGrid>
      <w:tr w:rsidR="00146695" w14:paraId="5DBBAD65" w14:textId="77777777" w:rsidTr="008144D8">
        <w:tc>
          <w:tcPr>
            <w:tcW w:w="759" w:type="dxa"/>
            <w:tcBorders>
              <w:bottom w:val="double" w:sz="4" w:space="0" w:color="auto"/>
            </w:tcBorders>
          </w:tcPr>
          <w:p w14:paraId="4FB05B30" w14:textId="77777777" w:rsidR="00146695" w:rsidRDefault="005D7DA1" w:rsidP="00072236">
            <w:r>
              <w:rPr>
                <w:rFonts w:hint="eastAsia"/>
              </w:rPr>
              <w:t>Ver.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14:paraId="3BA720B9" w14:textId="77777777" w:rsidR="00146695" w:rsidRDefault="005D7DA1" w:rsidP="00072236">
            <w:r>
              <w:rPr>
                <w:rFonts w:hint="eastAsia"/>
              </w:rPr>
              <w:t>Date</w:t>
            </w:r>
          </w:p>
        </w:tc>
        <w:tc>
          <w:tcPr>
            <w:tcW w:w="4730" w:type="dxa"/>
            <w:tcBorders>
              <w:bottom w:val="double" w:sz="4" w:space="0" w:color="auto"/>
            </w:tcBorders>
          </w:tcPr>
          <w:p w14:paraId="159F1C58" w14:textId="77777777" w:rsidR="00146695" w:rsidRDefault="005D7DA1" w:rsidP="00072236">
            <w:pPr>
              <w:pStyle w:val="ad"/>
            </w:pPr>
            <w:r>
              <w:rPr>
                <w:rFonts w:hint="eastAsia"/>
              </w:rPr>
              <w:t>Change Description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14:paraId="140F2C38" w14:textId="77777777" w:rsidR="00146695" w:rsidRDefault="005D7DA1" w:rsidP="00072236">
            <w:r>
              <w:rPr>
                <w:rFonts w:hint="eastAsia"/>
              </w:rPr>
              <w:t>Author</w:t>
            </w:r>
          </w:p>
        </w:tc>
        <w:tc>
          <w:tcPr>
            <w:tcW w:w="1430" w:type="dxa"/>
            <w:tcBorders>
              <w:bottom w:val="double" w:sz="4" w:space="0" w:color="auto"/>
            </w:tcBorders>
          </w:tcPr>
          <w:p w14:paraId="2520286D" w14:textId="77777777" w:rsidR="00146695" w:rsidRDefault="005D7DA1" w:rsidP="00072236">
            <w:r>
              <w:rPr>
                <w:rFonts w:hint="eastAsia"/>
              </w:rPr>
              <w:t>CR</w:t>
            </w:r>
          </w:p>
        </w:tc>
      </w:tr>
      <w:tr w:rsidR="00146695" w14:paraId="78865D7C" w14:textId="77777777" w:rsidTr="008144D8">
        <w:tc>
          <w:tcPr>
            <w:tcW w:w="759" w:type="dxa"/>
          </w:tcPr>
          <w:p w14:paraId="03F7E6B1" w14:textId="77777777" w:rsidR="00146695" w:rsidRDefault="00146695" w:rsidP="00072236"/>
        </w:tc>
        <w:tc>
          <w:tcPr>
            <w:tcW w:w="1320" w:type="dxa"/>
          </w:tcPr>
          <w:p w14:paraId="5859D676" w14:textId="77777777" w:rsidR="00146695" w:rsidRDefault="00146695" w:rsidP="00072236"/>
        </w:tc>
        <w:tc>
          <w:tcPr>
            <w:tcW w:w="4730" w:type="dxa"/>
          </w:tcPr>
          <w:p w14:paraId="0985559F" w14:textId="77777777" w:rsidR="00146695" w:rsidRDefault="00146695" w:rsidP="00072236"/>
        </w:tc>
        <w:tc>
          <w:tcPr>
            <w:tcW w:w="990" w:type="dxa"/>
          </w:tcPr>
          <w:p w14:paraId="5B3265B0" w14:textId="77777777" w:rsidR="00146695" w:rsidRDefault="00146695" w:rsidP="00072236"/>
        </w:tc>
        <w:tc>
          <w:tcPr>
            <w:tcW w:w="1430" w:type="dxa"/>
          </w:tcPr>
          <w:p w14:paraId="3774023B" w14:textId="77777777" w:rsidR="00146695" w:rsidRDefault="00146695" w:rsidP="00072236"/>
        </w:tc>
      </w:tr>
      <w:tr w:rsidR="00146695" w14:paraId="41D1F466" w14:textId="77777777" w:rsidTr="008144D8">
        <w:tc>
          <w:tcPr>
            <w:tcW w:w="759" w:type="dxa"/>
          </w:tcPr>
          <w:p w14:paraId="55BD45E6" w14:textId="77777777" w:rsidR="00146695" w:rsidRDefault="00146695" w:rsidP="00072236"/>
        </w:tc>
        <w:tc>
          <w:tcPr>
            <w:tcW w:w="1320" w:type="dxa"/>
          </w:tcPr>
          <w:p w14:paraId="592F591A" w14:textId="77777777" w:rsidR="00146695" w:rsidRDefault="00146695" w:rsidP="00072236"/>
        </w:tc>
        <w:tc>
          <w:tcPr>
            <w:tcW w:w="4730" w:type="dxa"/>
          </w:tcPr>
          <w:p w14:paraId="087A1E67" w14:textId="77777777" w:rsidR="00146695" w:rsidRDefault="00146695" w:rsidP="00072236"/>
        </w:tc>
        <w:tc>
          <w:tcPr>
            <w:tcW w:w="990" w:type="dxa"/>
          </w:tcPr>
          <w:p w14:paraId="4FED14BB" w14:textId="77777777" w:rsidR="00146695" w:rsidRDefault="00146695" w:rsidP="00072236"/>
        </w:tc>
        <w:tc>
          <w:tcPr>
            <w:tcW w:w="1430" w:type="dxa"/>
          </w:tcPr>
          <w:p w14:paraId="5541366E" w14:textId="77777777" w:rsidR="00146695" w:rsidRDefault="00146695" w:rsidP="00072236"/>
        </w:tc>
      </w:tr>
      <w:tr w:rsidR="00146695" w14:paraId="0D916881" w14:textId="77777777" w:rsidTr="008144D8">
        <w:tc>
          <w:tcPr>
            <w:tcW w:w="759" w:type="dxa"/>
          </w:tcPr>
          <w:p w14:paraId="2E99D01C" w14:textId="77777777" w:rsidR="00146695" w:rsidRDefault="00146695" w:rsidP="00072236"/>
        </w:tc>
        <w:tc>
          <w:tcPr>
            <w:tcW w:w="1320" w:type="dxa"/>
          </w:tcPr>
          <w:p w14:paraId="5DD1A0F4" w14:textId="77777777" w:rsidR="00146695" w:rsidRDefault="00146695" w:rsidP="00072236"/>
        </w:tc>
        <w:tc>
          <w:tcPr>
            <w:tcW w:w="4730" w:type="dxa"/>
          </w:tcPr>
          <w:p w14:paraId="4E18A83A" w14:textId="77777777" w:rsidR="00146695" w:rsidRDefault="00146695" w:rsidP="00072236"/>
        </w:tc>
        <w:tc>
          <w:tcPr>
            <w:tcW w:w="990" w:type="dxa"/>
          </w:tcPr>
          <w:p w14:paraId="22FA8F04" w14:textId="77777777" w:rsidR="00146695" w:rsidRDefault="00146695" w:rsidP="00072236"/>
        </w:tc>
        <w:tc>
          <w:tcPr>
            <w:tcW w:w="1430" w:type="dxa"/>
          </w:tcPr>
          <w:p w14:paraId="014D4D0C" w14:textId="77777777" w:rsidR="00146695" w:rsidRDefault="00146695" w:rsidP="00072236"/>
        </w:tc>
      </w:tr>
      <w:tr w:rsidR="00146695" w14:paraId="730601AA" w14:textId="77777777" w:rsidTr="008144D8">
        <w:tc>
          <w:tcPr>
            <w:tcW w:w="759" w:type="dxa"/>
          </w:tcPr>
          <w:p w14:paraId="1E62D79C" w14:textId="77777777" w:rsidR="00146695" w:rsidRDefault="00146695" w:rsidP="00072236"/>
        </w:tc>
        <w:tc>
          <w:tcPr>
            <w:tcW w:w="1320" w:type="dxa"/>
          </w:tcPr>
          <w:p w14:paraId="50F64A3C" w14:textId="77777777" w:rsidR="00146695" w:rsidRDefault="00146695" w:rsidP="00072236"/>
        </w:tc>
        <w:tc>
          <w:tcPr>
            <w:tcW w:w="4730" w:type="dxa"/>
          </w:tcPr>
          <w:p w14:paraId="138AB7BA" w14:textId="77777777" w:rsidR="00146695" w:rsidRDefault="00146695" w:rsidP="00072236"/>
        </w:tc>
        <w:tc>
          <w:tcPr>
            <w:tcW w:w="990" w:type="dxa"/>
          </w:tcPr>
          <w:p w14:paraId="4BB72726" w14:textId="77777777" w:rsidR="00146695" w:rsidRDefault="00146695" w:rsidP="00072236"/>
        </w:tc>
        <w:tc>
          <w:tcPr>
            <w:tcW w:w="1430" w:type="dxa"/>
          </w:tcPr>
          <w:p w14:paraId="4C65A8B5" w14:textId="77777777" w:rsidR="00146695" w:rsidRDefault="00146695" w:rsidP="00072236"/>
        </w:tc>
      </w:tr>
      <w:tr w:rsidR="008144D8" w14:paraId="3E62479D" w14:textId="77777777" w:rsidTr="008144D8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D5C3" w14:textId="77777777" w:rsidR="008144D8" w:rsidRDefault="008144D8" w:rsidP="00034617">
            <w:r>
              <w:rPr>
                <w:rFonts w:hint="eastAsia"/>
              </w:rPr>
              <w:t>v1.0a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6F2F" w14:textId="28635E48" w:rsidR="008144D8" w:rsidRDefault="008144D8" w:rsidP="00034617">
            <w:r>
              <w:rPr>
                <w:rFonts w:hint="eastAsia"/>
              </w:rPr>
              <w:t>20</w:t>
            </w:r>
            <w:r w:rsidR="00CE4E4D">
              <w:t>20</w:t>
            </w:r>
            <w:r>
              <w:rPr>
                <w:rFonts w:hint="eastAsia"/>
              </w:rPr>
              <w:t>.1</w:t>
            </w:r>
            <w:r w:rsidR="00CE4E4D">
              <w:t>2</w:t>
            </w:r>
            <w:r>
              <w:rPr>
                <w:rFonts w:hint="eastAsia"/>
              </w:rPr>
              <w:t>.</w:t>
            </w:r>
            <w:r w:rsidR="00CE4E4D">
              <w:t>09</w:t>
            </w:r>
          </w:p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33A5" w14:textId="77777777" w:rsidR="008144D8" w:rsidRDefault="008144D8" w:rsidP="00034617">
            <w:r>
              <w:t>F</w:t>
            </w:r>
            <w:r>
              <w:rPr>
                <w:rFonts w:hint="eastAsia"/>
              </w:rPr>
              <w:t>irst Draft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050E" w14:textId="64F70216" w:rsidR="008144D8" w:rsidRDefault="00CE4E4D" w:rsidP="00034617">
            <w:r>
              <w:rPr>
                <w:rFonts w:hint="eastAsia"/>
              </w:rPr>
              <w:t>이호준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A1D5" w14:textId="77777777" w:rsidR="008144D8" w:rsidRDefault="008144D8" w:rsidP="00034617">
            <w:r>
              <w:rPr>
                <w:rFonts w:hint="eastAsia"/>
              </w:rPr>
              <w:t>N/A</w:t>
            </w:r>
          </w:p>
        </w:tc>
      </w:tr>
    </w:tbl>
    <w:p w14:paraId="5B6226B4" w14:textId="77777777" w:rsidR="00146695" w:rsidRDefault="00146695" w:rsidP="00072236"/>
    <w:p w14:paraId="5F73AAF8" w14:textId="77777777" w:rsidR="00146695" w:rsidRDefault="00146695" w:rsidP="00072236"/>
    <w:p w14:paraId="7372D54A" w14:textId="77777777" w:rsidR="00146695" w:rsidRDefault="00146695" w:rsidP="00072236"/>
    <w:p w14:paraId="176D78FD" w14:textId="77777777" w:rsidR="00146695" w:rsidRDefault="00146695" w:rsidP="00072236"/>
    <w:p w14:paraId="5DC73430" w14:textId="77777777" w:rsidR="00146695" w:rsidRDefault="00146695" w:rsidP="00072236"/>
    <w:p w14:paraId="3E29EAB5" w14:textId="77777777" w:rsidR="00146695" w:rsidRDefault="00146695" w:rsidP="00072236">
      <w:pPr>
        <w:pStyle w:val="af4"/>
      </w:pPr>
      <w:r>
        <w:br w:type="page"/>
      </w:r>
      <w:r w:rsidR="005D7DA1">
        <w:rPr>
          <w:rFonts w:hint="eastAsia"/>
        </w:rPr>
        <w:lastRenderedPageBreak/>
        <w:t>Contents</w:t>
      </w:r>
    </w:p>
    <w:p w14:paraId="691DF05A" w14:textId="77777777" w:rsidR="00CA7587" w:rsidRDefault="00596CF9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CA7587">
        <w:t>1.</w:t>
      </w:r>
      <w:r w:rsidR="00CA7587">
        <w:rPr>
          <w:rFonts w:asciiTheme="minorHAnsi" w:eastAsiaTheme="minorEastAsia" w:hAnsiTheme="minorHAnsi" w:cstheme="minorBidi"/>
          <w:b w:val="0"/>
          <w:sz w:val="20"/>
        </w:rPr>
        <w:tab/>
      </w:r>
      <w:r w:rsidR="00CA7587">
        <w:t>Overview</w:t>
      </w:r>
      <w:r w:rsidR="00CA7587">
        <w:tab/>
      </w:r>
      <w:r w:rsidR="00CA7587">
        <w:fldChar w:fldCharType="begin"/>
      </w:r>
      <w:r w:rsidR="00CA7587">
        <w:instrText xml:space="preserve"> PAGEREF _Toc11931247 \h </w:instrText>
      </w:r>
      <w:r w:rsidR="00CA7587">
        <w:fldChar w:fldCharType="separate"/>
      </w:r>
      <w:r w:rsidR="00CA7587">
        <w:t>1</w:t>
      </w:r>
      <w:r w:rsidR="00CA7587">
        <w:fldChar w:fldCharType="end"/>
      </w:r>
    </w:p>
    <w:p w14:paraId="3C9A9B4A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1.1</w:t>
      </w:r>
      <w:r>
        <w:rPr>
          <w:rFonts w:asciiTheme="minorHAnsi" w:eastAsiaTheme="minorEastAsia" w:hAnsiTheme="minorHAnsi" w:cstheme="minorBidi"/>
          <w:sz w:val="20"/>
        </w:rPr>
        <w:tab/>
      </w:r>
      <w:r>
        <w:t>Object</w:t>
      </w:r>
      <w:r>
        <w:tab/>
      </w:r>
      <w:r>
        <w:fldChar w:fldCharType="begin"/>
      </w:r>
      <w:r>
        <w:instrText xml:space="preserve"> PAGEREF _Toc11931248 \h </w:instrText>
      </w:r>
      <w:r>
        <w:fldChar w:fldCharType="separate"/>
      </w:r>
      <w:r>
        <w:t>1</w:t>
      </w:r>
      <w:r>
        <w:fldChar w:fldCharType="end"/>
      </w:r>
    </w:p>
    <w:p w14:paraId="1244439F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Scope</w:t>
      </w:r>
      <w:r>
        <w:tab/>
      </w:r>
      <w:r>
        <w:fldChar w:fldCharType="begin"/>
      </w:r>
      <w:r>
        <w:instrText xml:space="preserve"> PAGEREF _Toc11931249 \h </w:instrText>
      </w:r>
      <w:r>
        <w:fldChar w:fldCharType="separate"/>
      </w:r>
      <w:r>
        <w:t>1</w:t>
      </w:r>
      <w:r>
        <w:fldChar w:fldCharType="end"/>
      </w:r>
    </w:p>
    <w:p w14:paraId="5FE2E727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1.3</w:t>
      </w:r>
      <w:r>
        <w:rPr>
          <w:rFonts w:asciiTheme="minorHAnsi" w:eastAsiaTheme="minorEastAsia" w:hAnsiTheme="minorHAnsi" w:cstheme="minorBidi"/>
          <w:sz w:val="20"/>
        </w:rPr>
        <w:tab/>
      </w:r>
      <w:r>
        <w:t>Definitions</w:t>
      </w:r>
      <w:r>
        <w:tab/>
      </w:r>
      <w:r>
        <w:fldChar w:fldCharType="begin"/>
      </w:r>
      <w:r>
        <w:instrText xml:space="preserve"> PAGEREF _Toc11931250 \h </w:instrText>
      </w:r>
      <w:r>
        <w:fldChar w:fldCharType="separate"/>
      </w:r>
      <w:r>
        <w:t>1</w:t>
      </w:r>
      <w:r>
        <w:fldChar w:fldCharType="end"/>
      </w:r>
    </w:p>
    <w:p w14:paraId="1ECAAC72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1.4</w:t>
      </w:r>
      <w:r>
        <w:rPr>
          <w:rFonts w:asciiTheme="minorHAnsi" w:eastAsiaTheme="minorEastAsia" w:hAnsiTheme="minorHAnsi" w:cstheme="minorBidi"/>
          <w:sz w:val="20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_Toc11931251 \h </w:instrText>
      </w:r>
      <w:r>
        <w:fldChar w:fldCharType="separate"/>
      </w:r>
      <w:r>
        <w:t>1</w:t>
      </w:r>
      <w:r>
        <w:fldChar w:fldCharType="end"/>
      </w:r>
    </w:p>
    <w:p w14:paraId="60464CC1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Architectural Drvivers</w:t>
      </w:r>
      <w:r>
        <w:tab/>
      </w:r>
      <w:r>
        <w:fldChar w:fldCharType="begin"/>
      </w:r>
      <w:r>
        <w:instrText xml:space="preserve"> PAGEREF _Toc11931252 \h </w:instrText>
      </w:r>
      <w:r>
        <w:fldChar w:fldCharType="separate"/>
      </w:r>
      <w:r>
        <w:t>2</w:t>
      </w:r>
      <w:r>
        <w:fldChar w:fldCharType="end"/>
      </w:r>
    </w:p>
    <w:p w14:paraId="03FB82ED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_Toc11931253 \h </w:instrText>
      </w:r>
      <w:r>
        <w:fldChar w:fldCharType="separate"/>
      </w:r>
      <w:r>
        <w:t>2</w:t>
      </w:r>
      <w:r>
        <w:fldChar w:fldCharType="end"/>
      </w:r>
    </w:p>
    <w:p w14:paraId="62DA6668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Qualtity Attribute Requirements</w:t>
      </w:r>
      <w:r>
        <w:tab/>
      </w:r>
      <w:r>
        <w:fldChar w:fldCharType="begin"/>
      </w:r>
      <w:r>
        <w:instrText xml:space="preserve"> PAGEREF _Toc11931254 \h </w:instrText>
      </w:r>
      <w:r>
        <w:fldChar w:fldCharType="separate"/>
      </w:r>
      <w:r>
        <w:t>2</w:t>
      </w:r>
      <w:r>
        <w:fldChar w:fldCharType="end"/>
      </w:r>
    </w:p>
    <w:p w14:paraId="6F979957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2.3</w:t>
      </w:r>
      <w:r>
        <w:rPr>
          <w:rFonts w:asciiTheme="minorHAnsi" w:eastAsiaTheme="minorEastAsia" w:hAnsiTheme="minorHAnsi" w:cstheme="minorBidi"/>
          <w:sz w:val="20"/>
        </w:rPr>
        <w:tab/>
      </w:r>
      <w:r>
        <w:t>Constraints</w:t>
      </w:r>
      <w:r>
        <w:tab/>
      </w:r>
      <w:r>
        <w:fldChar w:fldCharType="begin"/>
      </w:r>
      <w:r>
        <w:instrText xml:space="preserve"> PAGEREF _Toc11931255 \h </w:instrText>
      </w:r>
      <w:r>
        <w:fldChar w:fldCharType="separate"/>
      </w:r>
      <w:r>
        <w:t>2</w:t>
      </w:r>
      <w:r>
        <w:fldChar w:fldCharType="end"/>
      </w:r>
    </w:p>
    <w:p w14:paraId="25E29E96" w14:textId="77777777"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2.3.1</w:t>
      </w:r>
      <w:r>
        <w:rPr>
          <w:rFonts w:asciiTheme="minorHAnsi" w:eastAsiaTheme="minorEastAsia" w:hAnsiTheme="minorHAnsi" w:cstheme="minorBidi"/>
          <w:sz w:val="20"/>
        </w:rPr>
        <w:tab/>
      </w:r>
      <w:r>
        <w:t>Business Constraints</w:t>
      </w:r>
      <w:r>
        <w:tab/>
      </w:r>
      <w:r>
        <w:fldChar w:fldCharType="begin"/>
      </w:r>
      <w:r>
        <w:instrText xml:space="preserve"> PAGEREF _Toc11931256 \h </w:instrText>
      </w:r>
      <w:r>
        <w:fldChar w:fldCharType="separate"/>
      </w:r>
      <w:r>
        <w:t>2</w:t>
      </w:r>
      <w:r>
        <w:fldChar w:fldCharType="end"/>
      </w:r>
    </w:p>
    <w:p w14:paraId="01EA9D43" w14:textId="77777777"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2.3.2</w:t>
      </w:r>
      <w:r>
        <w:rPr>
          <w:rFonts w:asciiTheme="minorHAnsi" w:eastAsiaTheme="minorEastAsia" w:hAnsiTheme="minorHAnsi" w:cstheme="minorBidi"/>
          <w:sz w:val="20"/>
        </w:rPr>
        <w:tab/>
      </w:r>
      <w:r>
        <w:t>Technical Constraints</w:t>
      </w:r>
      <w:r>
        <w:tab/>
      </w:r>
      <w:r>
        <w:fldChar w:fldCharType="begin"/>
      </w:r>
      <w:r>
        <w:instrText xml:space="preserve"> PAGEREF _Toc11931257 \h </w:instrText>
      </w:r>
      <w:r>
        <w:fldChar w:fldCharType="separate"/>
      </w:r>
      <w:r>
        <w:t>3</w:t>
      </w:r>
      <w:r>
        <w:fldChar w:fldCharType="end"/>
      </w:r>
    </w:p>
    <w:p w14:paraId="209FD2BB" w14:textId="77777777" w:rsidR="00CA7587" w:rsidRDefault="00CA7587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2.3.2.1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하드웨어</w:t>
      </w:r>
      <w:r>
        <w:t xml:space="preserve"> Constraints</w:t>
      </w:r>
      <w:r>
        <w:tab/>
      </w:r>
      <w:r>
        <w:fldChar w:fldCharType="begin"/>
      </w:r>
      <w:r>
        <w:instrText xml:space="preserve"> PAGEREF _Toc11931258 \h </w:instrText>
      </w:r>
      <w:r>
        <w:fldChar w:fldCharType="separate"/>
      </w:r>
      <w:r>
        <w:t>3</w:t>
      </w:r>
      <w:r>
        <w:fldChar w:fldCharType="end"/>
      </w:r>
    </w:p>
    <w:p w14:paraId="2E641D0A" w14:textId="77777777" w:rsidR="00CA7587" w:rsidRDefault="00CA7587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2.3.2.2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소프트웨어</w:t>
      </w:r>
      <w:r>
        <w:t xml:space="preserve"> Constraints</w:t>
      </w:r>
      <w:r>
        <w:tab/>
      </w:r>
      <w:r>
        <w:fldChar w:fldCharType="begin"/>
      </w:r>
      <w:r>
        <w:instrText xml:space="preserve"> PAGEREF _Toc11931259 \h </w:instrText>
      </w:r>
      <w:r>
        <w:fldChar w:fldCharType="separate"/>
      </w:r>
      <w:r>
        <w:t>3</w:t>
      </w:r>
      <w:r>
        <w:fldChar w:fldCharType="end"/>
      </w:r>
    </w:p>
    <w:p w14:paraId="51BACF97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Context Diagram</w:t>
      </w:r>
      <w:r>
        <w:tab/>
      </w:r>
      <w:r>
        <w:fldChar w:fldCharType="begin"/>
      </w:r>
      <w:r>
        <w:instrText xml:space="preserve"> PAGEREF _Toc11931260 \h </w:instrText>
      </w:r>
      <w:r>
        <w:fldChar w:fldCharType="separate"/>
      </w:r>
      <w:r>
        <w:t>4</w:t>
      </w:r>
      <w:r>
        <w:fldChar w:fldCharType="end"/>
      </w:r>
    </w:p>
    <w:p w14:paraId="06BAAE39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Software Architecture</w:t>
      </w:r>
      <w:r>
        <w:tab/>
      </w:r>
      <w:r>
        <w:fldChar w:fldCharType="begin"/>
      </w:r>
      <w:r>
        <w:instrText xml:space="preserve"> PAGEREF _Toc11931261 \h </w:instrText>
      </w:r>
      <w:r>
        <w:fldChar w:fldCharType="separate"/>
      </w:r>
      <w:r>
        <w:t>5</w:t>
      </w:r>
      <w:r>
        <w:fldChar w:fldCharType="end"/>
      </w:r>
    </w:p>
    <w:p w14:paraId="42BA766E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4.1</w:t>
      </w:r>
      <w:r>
        <w:rPr>
          <w:rFonts w:asciiTheme="minorHAnsi" w:eastAsiaTheme="minorEastAsia" w:hAnsiTheme="minorHAnsi" w:cstheme="minorBidi"/>
          <w:sz w:val="20"/>
        </w:rPr>
        <w:tab/>
      </w:r>
      <w:r>
        <w:t>Module View</w:t>
      </w:r>
      <w:r>
        <w:tab/>
      </w:r>
      <w:r>
        <w:fldChar w:fldCharType="begin"/>
      </w:r>
      <w:r>
        <w:instrText xml:space="preserve"> PAGEREF _Toc11931262 \h </w:instrText>
      </w:r>
      <w:r>
        <w:fldChar w:fldCharType="separate"/>
      </w:r>
      <w:r>
        <w:t>5</w:t>
      </w:r>
      <w:r>
        <w:fldChar w:fldCharType="end"/>
      </w:r>
    </w:p>
    <w:p w14:paraId="065E3CDF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4.2</w:t>
      </w:r>
      <w:r>
        <w:rPr>
          <w:rFonts w:asciiTheme="minorHAnsi" w:eastAsiaTheme="minorEastAsia" w:hAnsiTheme="minorHAnsi" w:cstheme="minorBidi"/>
          <w:sz w:val="20"/>
        </w:rPr>
        <w:tab/>
      </w:r>
      <w:r>
        <w:t>C&amp;C View</w:t>
      </w:r>
      <w:r>
        <w:tab/>
      </w:r>
      <w:r>
        <w:fldChar w:fldCharType="begin"/>
      </w:r>
      <w:r>
        <w:instrText xml:space="preserve"> PAGEREF _Toc11931263 \h </w:instrText>
      </w:r>
      <w:r>
        <w:fldChar w:fldCharType="separate"/>
      </w:r>
      <w:r>
        <w:t>5</w:t>
      </w:r>
      <w:r>
        <w:fldChar w:fldCharType="end"/>
      </w:r>
    </w:p>
    <w:p w14:paraId="6851E17E" w14:textId="77777777"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4.2.1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Subsystem#1</w:t>
      </w:r>
      <w:r>
        <w:tab/>
      </w:r>
      <w:r>
        <w:fldChar w:fldCharType="begin"/>
      </w:r>
      <w:r>
        <w:instrText xml:space="preserve"> PAGEREF _Toc11931264 \h </w:instrText>
      </w:r>
      <w:r>
        <w:fldChar w:fldCharType="separate"/>
      </w:r>
      <w:r>
        <w:t>6</w:t>
      </w:r>
      <w:r>
        <w:fldChar w:fldCharType="end"/>
      </w:r>
    </w:p>
    <w:p w14:paraId="28449E9A" w14:textId="77777777"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4.2.2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Subsystem#2</w:t>
      </w:r>
      <w:r>
        <w:tab/>
      </w:r>
      <w:r>
        <w:fldChar w:fldCharType="begin"/>
      </w:r>
      <w:r>
        <w:instrText xml:space="preserve"> PAGEREF _Toc11931265 \h </w:instrText>
      </w:r>
      <w:r>
        <w:fldChar w:fldCharType="separate"/>
      </w:r>
      <w:r>
        <w:t>6</w:t>
      </w:r>
      <w:r>
        <w:fldChar w:fldCharType="end"/>
      </w:r>
    </w:p>
    <w:p w14:paraId="6B854F23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4.3</w:t>
      </w:r>
      <w:r>
        <w:rPr>
          <w:rFonts w:asciiTheme="minorHAnsi" w:eastAsiaTheme="minorEastAsia" w:hAnsiTheme="minorHAnsi" w:cstheme="minorBidi"/>
          <w:sz w:val="20"/>
        </w:rPr>
        <w:tab/>
      </w:r>
      <w:r>
        <w:t>Allocation View</w:t>
      </w:r>
      <w:r>
        <w:tab/>
      </w:r>
      <w:r>
        <w:fldChar w:fldCharType="begin"/>
      </w:r>
      <w:r>
        <w:instrText xml:space="preserve"> PAGEREF _Toc11931266 \h </w:instrText>
      </w:r>
      <w:r>
        <w:fldChar w:fldCharType="separate"/>
      </w:r>
      <w:r>
        <w:t>7</w:t>
      </w:r>
      <w:r>
        <w:fldChar w:fldCharType="end"/>
      </w:r>
    </w:p>
    <w:p w14:paraId="7439DFB5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Architectural Alternatives</w:t>
      </w:r>
      <w:r>
        <w:tab/>
      </w:r>
      <w:r>
        <w:fldChar w:fldCharType="begin"/>
      </w:r>
      <w:r>
        <w:instrText xml:space="preserve"> PAGEREF _Toc11931267 \h </w:instrText>
      </w:r>
      <w:r>
        <w:fldChar w:fldCharType="separate"/>
      </w:r>
      <w:r>
        <w:t>8</w:t>
      </w:r>
      <w:r>
        <w:fldChar w:fldCharType="end"/>
      </w:r>
    </w:p>
    <w:p w14:paraId="6B481578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5.1</w:t>
      </w:r>
      <w:r>
        <w:rPr>
          <w:rFonts w:asciiTheme="minorHAnsi" w:eastAsiaTheme="minorEastAsia" w:hAnsiTheme="minorHAnsi" w:cstheme="minorBidi"/>
          <w:sz w:val="20"/>
        </w:rPr>
        <w:tab/>
      </w:r>
      <w:r>
        <w:t>설계사항</w:t>
      </w:r>
      <w:r>
        <w:t>1</w:t>
      </w:r>
      <w:r>
        <w:tab/>
      </w:r>
      <w:r>
        <w:fldChar w:fldCharType="begin"/>
      </w:r>
      <w:r>
        <w:instrText xml:space="preserve"> PAGEREF _Toc11931268 \h </w:instrText>
      </w:r>
      <w:r>
        <w:fldChar w:fldCharType="separate"/>
      </w:r>
      <w:r>
        <w:t>8</w:t>
      </w:r>
      <w:r>
        <w:fldChar w:fldCharType="end"/>
      </w:r>
    </w:p>
    <w:p w14:paraId="476C7A07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5.2</w:t>
      </w:r>
      <w:r>
        <w:rPr>
          <w:rFonts w:asciiTheme="minorHAnsi" w:eastAsiaTheme="minorEastAsia" w:hAnsiTheme="minorHAnsi" w:cstheme="minorBidi"/>
          <w:sz w:val="20"/>
        </w:rPr>
        <w:tab/>
      </w:r>
      <w:r>
        <w:t>설계사항</w:t>
      </w:r>
      <w:r>
        <w:t>2</w:t>
      </w:r>
      <w:r>
        <w:tab/>
      </w:r>
      <w:r>
        <w:fldChar w:fldCharType="begin"/>
      </w:r>
      <w:r>
        <w:instrText xml:space="preserve"> PAGEREF _Toc11931269 \h </w:instrText>
      </w:r>
      <w:r>
        <w:fldChar w:fldCharType="separate"/>
      </w:r>
      <w:r>
        <w:t>8</w:t>
      </w:r>
      <w:r>
        <w:fldChar w:fldCharType="end"/>
      </w:r>
    </w:p>
    <w:p w14:paraId="27924BDD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Scenario Analysis</w:t>
      </w:r>
      <w:r>
        <w:tab/>
      </w:r>
      <w:r>
        <w:fldChar w:fldCharType="begin"/>
      </w:r>
      <w:r>
        <w:instrText xml:space="preserve"> PAGEREF _Toc11931270 \h </w:instrText>
      </w:r>
      <w:r>
        <w:fldChar w:fldCharType="separate"/>
      </w:r>
      <w:r>
        <w:t>9</w:t>
      </w:r>
      <w:r>
        <w:fldChar w:fldCharType="end"/>
      </w:r>
    </w:p>
    <w:p w14:paraId="327537A6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6.1</w:t>
      </w:r>
      <w:r>
        <w:rPr>
          <w:rFonts w:asciiTheme="minorHAnsi" w:eastAsiaTheme="minorEastAsia" w:hAnsiTheme="minorHAnsi" w:cstheme="minorBidi"/>
          <w:sz w:val="20"/>
        </w:rPr>
        <w:tab/>
      </w:r>
      <w:r>
        <w:t>Scenario#1</w:t>
      </w:r>
      <w:r>
        <w:tab/>
      </w:r>
      <w:r>
        <w:fldChar w:fldCharType="begin"/>
      </w:r>
      <w:r>
        <w:instrText xml:space="preserve"> PAGEREF _Toc11931271 \h </w:instrText>
      </w:r>
      <w:r>
        <w:fldChar w:fldCharType="separate"/>
      </w:r>
      <w:r>
        <w:t>9</w:t>
      </w:r>
      <w:r>
        <w:fldChar w:fldCharType="end"/>
      </w:r>
    </w:p>
    <w:p w14:paraId="55E4B764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6.2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Scenario#2</w:t>
      </w:r>
      <w:r>
        <w:tab/>
      </w:r>
      <w:r>
        <w:fldChar w:fldCharType="begin"/>
      </w:r>
      <w:r>
        <w:instrText xml:space="preserve"> PAGEREF _Toc11931272 \h </w:instrText>
      </w:r>
      <w:r>
        <w:fldChar w:fldCharType="separate"/>
      </w:r>
      <w:r>
        <w:t>9</w:t>
      </w:r>
      <w:r>
        <w:fldChar w:fldCharType="end"/>
      </w:r>
    </w:p>
    <w:p w14:paraId="425C5A3C" w14:textId="77777777" w:rsidR="00146695" w:rsidRPr="000951A4" w:rsidRDefault="00596CF9" w:rsidP="00072236">
      <w:pPr>
        <w:pStyle w:val="a6"/>
        <w:sectPr w:rsidR="00146695" w:rsidRPr="000951A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418" w:left="1418" w:header="1134" w:footer="683" w:gutter="0"/>
          <w:pgNumType w:fmt="lowerRoman" w:start="1"/>
          <w:cols w:space="425"/>
          <w:titlePg/>
          <w:docGrid w:type="lines" w:linePitch="360"/>
        </w:sectPr>
      </w:pPr>
      <w:r>
        <w:rPr>
          <w:noProof/>
        </w:rPr>
        <w:fldChar w:fldCharType="end"/>
      </w:r>
    </w:p>
    <w:p w14:paraId="6BFE80A4" w14:textId="77777777" w:rsidR="00146695" w:rsidRDefault="005D7DA1" w:rsidP="00072236">
      <w:pPr>
        <w:pStyle w:val="10"/>
      </w:pPr>
      <w:bookmarkStart w:id="0" w:name="_Toc11931247"/>
      <w:r>
        <w:rPr>
          <w:rFonts w:hint="eastAsia"/>
        </w:rPr>
        <w:lastRenderedPageBreak/>
        <w:t>Overview</w:t>
      </w:r>
      <w:bookmarkEnd w:id="0"/>
    </w:p>
    <w:p w14:paraId="1D9A1369" w14:textId="77777777" w:rsidR="00146695" w:rsidRDefault="005D7DA1" w:rsidP="00072236">
      <w:pPr>
        <w:pStyle w:val="2"/>
      </w:pPr>
      <w:bookmarkStart w:id="1" w:name="_Toc437145976"/>
      <w:bookmarkStart w:id="2" w:name="_Toc11931248"/>
      <w:r>
        <w:rPr>
          <w:rFonts w:hint="eastAsia"/>
        </w:rPr>
        <w:t>Object</w:t>
      </w:r>
      <w:bookmarkEnd w:id="1"/>
      <w:bookmarkEnd w:id="2"/>
    </w:p>
    <w:p w14:paraId="3AE75220" w14:textId="1D87D816" w:rsidR="003533AD" w:rsidRPr="00CE4E4D" w:rsidRDefault="0072310D" w:rsidP="00072236">
      <w:pPr>
        <w:pStyle w:val="a0"/>
        <w:rPr>
          <w:color w:val="000000" w:themeColor="text1"/>
          <w:spacing w:val="0"/>
          <w:kern w:val="2"/>
        </w:rPr>
      </w:pPr>
      <w:r w:rsidRPr="00CE4E4D">
        <w:rPr>
          <w:rFonts w:hint="eastAsia"/>
          <w:color w:val="000000" w:themeColor="text1"/>
          <w:spacing w:val="0"/>
          <w:kern w:val="2"/>
        </w:rPr>
        <w:t>본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문서의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목적은</w:t>
      </w:r>
      <w:r w:rsidR="00CE4E4D" w:rsidRPr="00CE4E4D">
        <w:rPr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전경</w:t>
      </w:r>
      <w:r w:rsidR="00CE4E4D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분리</w:t>
      </w:r>
      <w:r w:rsidR="00CE4E4D" w:rsidRPr="00CE4E4D">
        <w:rPr>
          <w:rFonts w:hint="eastAsia"/>
          <w:color w:val="000000" w:themeColor="text1"/>
          <w:spacing w:val="0"/>
          <w:kern w:val="2"/>
        </w:rPr>
        <w:t>,</w:t>
      </w:r>
      <w:r w:rsidR="00CE4E4D" w:rsidRPr="00CE4E4D">
        <w:rPr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객체</w:t>
      </w:r>
      <w:r w:rsidR="00CE4E4D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검출</w:t>
      </w:r>
      <w:r w:rsidR="00CE4E4D" w:rsidRPr="00CE4E4D">
        <w:rPr>
          <w:rFonts w:hint="eastAsia"/>
          <w:color w:val="000000" w:themeColor="text1"/>
          <w:spacing w:val="0"/>
          <w:kern w:val="2"/>
        </w:rPr>
        <w:t>,</w:t>
      </w:r>
      <w:r w:rsidR="00CE4E4D" w:rsidRPr="00CE4E4D">
        <w:rPr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객체</w:t>
      </w:r>
      <w:r w:rsidR="00CE4E4D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추적</w:t>
      </w:r>
      <w:r w:rsidR="00CE4E4D" w:rsidRPr="00CE4E4D">
        <w:rPr>
          <w:rFonts w:hint="eastAsia"/>
          <w:color w:val="000000" w:themeColor="text1"/>
          <w:spacing w:val="0"/>
          <w:kern w:val="2"/>
        </w:rPr>
        <w:t>,</w:t>
      </w:r>
      <w:r w:rsidR="00CE4E4D" w:rsidRPr="00CE4E4D">
        <w:rPr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행동</w:t>
      </w:r>
      <w:r w:rsidR="00CE4E4D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분류</w:t>
      </w:r>
      <w:r w:rsidR="00CE4E4D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네</w:t>
      </w:r>
      <w:r w:rsidR="00CE4E4D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가지</w:t>
      </w:r>
      <w:r w:rsidR="00CE4E4D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알고리즘에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대한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설계를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정의한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문서이다</w:t>
      </w:r>
      <w:r w:rsidRPr="00CE4E4D">
        <w:rPr>
          <w:rFonts w:hint="eastAsia"/>
          <w:color w:val="000000" w:themeColor="text1"/>
          <w:spacing w:val="0"/>
          <w:kern w:val="2"/>
        </w:rPr>
        <w:t>.</w:t>
      </w:r>
      <w:r w:rsidR="00D915A6" w:rsidRPr="00CE4E4D">
        <w:rPr>
          <w:color w:val="000000" w:themeColor="text1"/>
          <w:spacing w:val="0"/>
          <w:kern w:val="2"/>
        </w:rPr>
        <w:br/>
      </w:r>
      <w:r w:rsidRPr="00CE4E4D">
        <w:rPr>
          <w:rFonts w:hint="eastAsia"/>
          <w:color w:val="000000" w:themeColor="text1"/>
          <w:spacing w:val="0"/>
          <w:kern w:val="2"/>
        </w:rPr>
        <w:t>본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문서는</w:t>
      </w:r>
      <w:r w:rsidR="00CE4E4D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네</w:t>
      </w:r>
      <w:r w:rsidR="00CE4E4D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CE4E4D" w:rsidRPr="00CE4E4D">
        <w:rPr>
          <w:rFonts w:hint="eastAsia"/>
          <w:color w:val="000000" w:themeColor="text1"/>
          <w:spacing w:val="0"/>
          <w:kern w:val="2"/>
        </w:rPr>
        <w:t>알고리즘</w:t>
      </w:r>
      <w:r w:rsidRPr="00CE4E4D">
        <w:rPr>
          <w:rFonts w:hint="eastAsia"/>
          <w:color w:val="000000" w:themeColor="text1"/>
          <w:spacing w:val="0"/>
          <w:kern w:val="2"/>
        </w:rPr>
        <w:t>에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대한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소프트웨어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구성요소들을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식별하고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이들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사이의</w:t>
      </w:r>
      <w:r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Pr="00CE4E4D">
        <w:rPr>
          <w:rFonts w:hint="eastAsia"/>
          <w:color w:val="000000" w:themeColor="text1"/>
          <w:spacing w:val="0"/>
          <w:kern w:val="2"/>
        </w:rPr>
        <w:t>상호관</w:t>
      </w:r>
      <w:r w:rsidR="000624C6" w:rsidRPr="00CE4E4D">
        <w:rPr>
          <w:rFonts w:hint="eastAsia"/>
          <w:color w:val="000000" w:themeColor="text1"/>
          <w:spacing w:val="0"/>
          <w:kern w:val="2"/>
        </w:rPr>
        <w:t>계를</w:t>
      </w:r>
      <w:r w:rsidR="000624C6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0624C6" w:rsidRPr="00CE4E4D">
        <w:rPr>
          <w:rFonts w:hint="eastAsia"/>
          <w:color w:val="000000" w:themeColor="text1"/>
          <w:spacing w:val="0"/>
          <w:kern w:val="2"/>
        </w:rPr>
        <w:t>정의하는</w:t>
      </w:r>
      <w:r w:rsidR="000624C6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0624C6" w:rsidRPr="00CE4E4D">
        <w:rPr>
          <w:rFonts w:hint="eastAsia"/>
          <w:color w:val="000000" w:themeColor="text1"/>
          <w:spacing w:val="0"/>
          <w:kern w:val="2"/>
        </w:rPr>
        <w:t>것을</w:t>
      </w:r>
      <w:r w:rsidR="000624C6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0624C6" w:rsidRPr="00CE4E4D">
        <w:rPr>
          <w:rFonts w:hint="eastAsia"/>
          <w:color w:val="000000" w:themeColor="text1"/>
          <w:spacing w:val="0"/>
          <w:kern w:val="2"/>
        </w:rPr>
        <w:t>목표로</w:t>
      </w:r>
      <w:r w:rsidR="000624C6" w:rsidRPr="00CE4E4D">
        <w:rPr>
          <w:rFonts w:hint="eastAsia"/>
          <w:color w:val="000000" w:themeColor="text1"/>
          <w:spacing w:val="0"/>
          <w:kern w:val="2"/>
        </w:rPr>
        <w:t xml:space="preserve"> </w:t>
      </w:r>
      <w:r w:rsidR="000624C6" w:rsidRPr="00CE4E4D">
        <w:rPr>
          <w:rFonts w:hint="eastAsia"/>
          <w:color w:val="000000" w:themeColor="text1"/>
          <w:spacing w:val="0"/>
          <w:kern w:val="2"/>
        </w:rPr>
        <w:t>한다</w:t>
      </w:r>
      <w:r w:rsidR="000624C6" w:rsidRPr="00CE4E4D">
        <w:rPr>
          <w:rFonts w:hint="eastAsia"/>
          <w:color w:val="000000" w:themeColor="text1"/>
          <w:spacing w:val="0"/>
          <w:kern w:val="2"/>
        </w:rPr>
        <w:t>.</w:t>
      </w:r>
    </w:p>
    <w:p w14:paraId="57466B31" w14:textId="77777777" w:rsidR="00146695" w:rsidRDefault="005D7DA1" w:rsidP="00072236">
      <w:pPr>
        <w:pStyle w:val="2"/>
      </w:pPr>
      <w:bookmarkStart w:id="3" w:name="_Toc11931249"/>
      <w:r>
        <w:rPr>
          <w:rFonts w:hint="eastAsia"/>
        </w:rPr>
        <w:t>Scope</w:t>
      </w:r>
      <w:bookmarkEnd w:id="3"/>
    </w:p>
    <w:p w14:paraId="24130601" w14:textId="77777777" w:rsidR="00CE4E4D" w:rsidRDefault="00CE4E4D" w:rsidP="00CE4E4D">
      <w:pPr>
        <w:pStyle w:val="a0"/>
        <w:ind w:firstLineChars="100" w:firstLine="220"/>
        <w:rPr>
          <w:spacing w:val="0"/>
          <w:kern w:val="2"/>
        </w:rPr>
      </w:pPr>
      <w:r w:rsidRPr="007F2DAA">
        <w:rPr>
          <w:rFonts w:hint="eastAsia"/>
          <w:spacing w:val="0"/>
          <w:kern w:val="2"/>
        </w:rPr>
        <w:t>본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문서는</w:t>
      </w:r>
      <w:r w:rsidRPr="007F2DAA">
        <w:rPr>
          <w:rFonts w:hint="eastAsia"/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전경</w:t>
      </w:r>
      <w:r>
        <w:rPr>
          <w:rFonts w:hint="eastAsia"/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분리</w:t>
      </w:r>
      <w:r>
        <w:rPr>
          <w:rFonts w:hint="eastAsia"/>
          <w:spacing w:val="0"/>
          <w:kern w:val="2"/>
        </w:rPr>
        <w:t>,</w:t>
      </w:r>
      <w:r>
        <w:rPr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객체</w:t>
      </w:r>
      <w:r>
        <w:rPr>
          <w:rFonts w:hint="eastAsia"/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검출</w:t>
      </w:r>
      <w:r>
        <w:rPr>
          <w:rFonts w:hint="eastAsia"/>
          <w:spacing w:val="0"/>
          <w:kern w:val="2"/>
        </w:rPr>
        <w:t>,</w:t>
      </w:r>
      <w:r>
        <w:rPr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객체</w:t>
      </w:r>
      <w:r>
        <w:rPr>
          <w:rFonts w:hint="eastAsia"/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추적</w:t>
      </w:r>
      <w:r>
        <w:rPr>
          <w:rFonts w:hint="eastAsia"/>
          <w:spacing w:val="0"/>
          <w:kern w:val="2"/>
        </w:rPr>
        <w:t>,</w:t>
      </w:r>
      <w:r>
        <w:rPr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행동</w:t>
      </w:r>
      <w:r>
        <w:rPr>
          <w:rFonts w:hint="eastAsia"/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분류</w:t>
      </w:r>
      <w:r>
        <w:rPr>
          <w:rFonts w:hint="eastAsia"/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네</w:t>
      </w:r>
      <w:r>
        <w:rPr>
          <w:rFonts w:hint="eastAsia"/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가지</w:t>
      </w:r>
      <w:r>
        <w:rPr>
          <w:rFonts w:hint="eastAsia"/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알고리즘에</w:t>
      </w:r>
      <w:r>
        <w:rPr>
          <w:rFonts w:hint="eastAsia"/>
          <w:spacing w:val="0"/>
          <w:kern w:val="2"/>
        </w:rPr>
        <w:t xml:space="preserve"> </w:t>
      </w:r>
      <w:r>
        <w:rPr>
          <w:rFonts w:hint="eastAsia"/>
          <w:spacing w:val="0"/>
          <w:kern w:val="2"/>
        </w:rPr>
        <w:t>대한</w:t>
      </w:r>
      <w:r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소프트웨어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구조를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기술한다</w:t>
      </w:r>
      <w:r w:rsidRPr="007F2DAA">
        <w:rPr>
          <w:rFonts w:hint="eastAsia"/>
          <w:spacing w:val="0"/>
          <w:kern w:val="2"/>
        </w:rPr>
        <w:t>.</w:t>
      </w:r>
      <w:r w:rsidRPr="007F2DAA">
        <w:rPr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이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문서에서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개발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대상물에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대한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제약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사항과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특성에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관하여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기술한다</w:t>
      </w:r>
      <w:r w:rsidRPr="007F2DAA">
        <w:rPr>
          <w:rFonts w:hint="eastAsia"/>
          <w:spacing w:val="0"/>
          <w:kern w:val="2"/>
        </w:rPr>
        <w:t>.</w:t>
      </w:r>
    </w:p>
    <w:p w14:paraId="08DA0A64" w14:textId="77777777" w:rsidR="00CE4E4D" w:rsidRPr="000C643C" w:rsidRDefault="00CE4E4D" w:rsidP="00CE4E4D">
      <w:pPr>
        <w:pStyle w:val="a0"/>
        <w:ind w:firstLineChars="100" w:firstLine="220"/>
        <w:rPr>
          <w:color w:val="FF0000"/>
          <w:spacing w:val="0"/>
          <w:kern w:val="2"/>
        </w:rPr>
      </w:pPr>
      <w:r w:rsidRPr="0069482B">
        <w:rPr>
          <w:rFonts w:hint="eastAsia"/>
          <w:color w:val="000000" w:themeColor="text1"/>
          <w:spacing w:val="0"/>
          <w:kern w:val="2"/>
        </w:rPr>
        <w:t>Figure 1.1</w:t>
      </w:r>
      <w:r w:rsidRPr="0069482B">
        <w:rPr>
          <w:rFonts w:hint="eastAsia"/>
          <w:color w:val="000000" w:themeColor="text1"/>
          <w:spacing w:val="0"/>
          <w:kern w:val="2"/>
        </w:rPr>
        <w:t>은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실외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무인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경비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로봇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시스템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설계도에서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알고리즘의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개발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범위를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붉은색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상자로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표현하고</w:t>
      </w:r>
      <w:r w:rsidRPr="0069482B">
        <w:rPr>
          <w:rFonts w:hint="eastAsia"/>
          <w:color w:val="000000" w:themeColor="text1"/>
          <w:spacing w:val="0"/>
          <w:kern w:val="2"/>
        </w:rPr>
        <w:t xml:space="preserve"> </w:t>
      </w:r>
      <w:r w:rsidRPr="0069482B">
        <w:rPr>
          <w:rFonts w:hint="eastAsia"/>
          <w:color w:val="000000" w:themeColor="text1"/>
          <w:spacing w:val="0"/>
          <w:kern w:val="2"/>
        </w:rPr>
        <w:t>있다</w:t>
      </w:r>
      <w:r w:rsidRPr="0069482B">
        <w:rPr>
          <w:rFonts w:hint="eastAsia"/>
          <w:color w:val="000000" w:themeColor="text1"/>
          <w:spacing w:val="0"/>
          <w:kern w:val="2"/>
        </w:rPr>
        <w:t>.</w:t>
      </w:r>
    </w:p>
    <w:p w14:paraId="2FCD5062" w14:textId="77777777" w:rsidR="00CE4E4D" w:rsidRDefault="00CE4E4D" w:rsidP="00CE4E4D">
      <w:pPr>
        <w:pStyle w:val="a0"/>
        <w:ind w:firstLineChars="100" w:firstLine="220"/>
        <w:rPr>
          <w:spacing w:val="0"/>
          <w:kern w:val="2"/>
        </w:rPr>
      </w:pPr>
      <w:r>
        <w:rPr>
          <w:noProof/>
        </w:rPr>
        <w:drawing>
          <wp:inline distT="0" distB="0" distL="0" distR="0" wp14:anchorId="52E701B1" wp14:editId="0338D0ED">
            <wp:extent cx="5615940" cy="329882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7FF6" w14:textId="77777777" w:rsidR="00CE4E4D" w:rsidRPr="0069482B" w:rsidRDefault="00CE4E4D" w:rsidP="00CE4E4D">
      <w:pPr>
        <w:pStyle w:val="af7"/>
        <w:jc w:val="center"/>
        <w:rPr>
          <w:color w:val="000000" w:themeColor="text1"/>
        </w:rPr>
      </w:pPr>
      <w:r w:rsidRPr="0069482B">
        <w:rPr>
          <w:color w:val="000000" w:themeColor="text1"/>
        </w:rPr>
        <w:t xml:space="preserve">Figure </w:t>
      </w:r>
      <w:r w:rsidRPr="0069482B">
        <w:rPr>
          <w:noProof/>
          <w:color w:val="000000" w:themeColor="text1"/>
        </w:rPr>
        <w:fldChar w:fldCharType="begin"/>
      </w:r>
      <w:r w:rsidRPr="0069482B">
        <w:rPr>
          <w:noProof/>
          <w:color w:val="000000" w:themeColor="text1"/>
        </w:rPr>
        <w:instrText xml:space="preserve"> STYLEREF 1 \s </w:instrText>
      </w:r>
      <w:r w:rsidRPr="0069482B">
        <w:rPr>
          <w:noProof/>
          <w:color w:val="000000" w:themeColor="text1"/>
        </w:rPr>
        <w:fldChar w:fldCharType="separate"/>
      </w:r>
      <w:r w:rsidRPr="0069482B">
        <w:rPr>
          <w:noProof/>
          <w:color w:val="000000" w:themeColor="text1"/>
        </w:rPr>
        <w:t>1</w:t>
      </w:r>
      <w:r w:rsidRPr="0069482B">
        <w:rPr>
          <w:noProof/>
          <w:color w:val="000000" w:themeColor="text1"/>
        </w:rPr>
        <w:fldChar w:fldCharType="end"/>
      </w:r>
      <w:r w:rsidRPr="0069482B">
        <w:rPr>
          <w:color w:val="000000" w:themeColor="text1"/>
        </w:rPr>
        <w:noBreakHyphen/>
      </w:r>
      <w:r w:rsidRPr="0069482B">
        <w:rPr>
          <w:noProof/>
          <w:color w:val="000000" w:themeColor="text1"/>
        </w:rPr>
        <w:fldChar w:fldCharType="begin"/>
      </w:r>
      <w:r w:rsidRPr="0069482B">
        <w:rPr>
          <w:noProof/>
          <w:color w:val="000000" w:themeColor="text1"/>
        </w:rPr>
        <w:instrText xml:space="preserve"> SEQ Figure \* ARABIC \s 1 </w:instrText>
      </w:r>
      <w:r w:rsidRPr="0069482B">
        <w:rPr>
          <w:noProof/>
          <w:color w:val="000000" w:themeColor="text1"/>
        </w:rPr>
        <w:fldChar w:fldCharType="separate"/>
      </w:r>
      <w:r w:rsidRPr="0069482B">
        <w:rPr>
          <w:noProof/>
          <w:color w:val="000000" w:themeColor="text1"/>
        </w:rPr>
        <w:t>1</w:t>
      </w:r>
      <w:r w:rsidRPr="0069482B">
        <w:rPr>
          <w:noProof/>
          <w:color w:val="000000" w:themeColor="text1"/>
        </w:rPr>
        <w:fldChar w:fldCharType="end"/>
      </w:r>
      <w:r w:rsidRPr="0069482B">
        <w:rPr>
          <w:rFonts w:hint="eastAsia"/>
          <w:color w:val="000000" w:themeColor="text1"/>
        </w:rPr>
        <w:t>실외</w:t>
      </w:r>
      <w:r w:rsidRPr="0069482B">
        <w:rPr>
          <w:color w:val="000000" w:themeColor="text1"/>
        </w:rPr>
        <w:t xml:space="preserve"> </w:t>
      </w:r>
      <w:r w:rsidRPr="0069482B">
        <w:rPr>
          <w:color w:val="000000" w:themeColor="text1"/>
        </w:rPr>
        <w:t>무인</w:t>
      </w:r>
      <w:r w:rsidRPr="0069482B">
        <w:rPr>
          <w:color w:val="000000" w:themeColor="text1"/>
        </w:rPr>
        <w:t xml:space="preserve"> </w:t>
      </w:r>
      <w:r w:rsidRPr="0069482B">
        <w:rPr>
          <w:color w:val="000000" w:themeColor="text1"/>
        </w:rPr>
        <w:t>경비</w:t>
      </w:r>
      <w:r w:rsidRPr="0069482B">
        <w:rPr>
          <w:color w:val="000000" w:themeColor="text1"/>
        </w:rPr>
        <w:t xml:space="preserve"> </w:t>
      </w:r>
      <w:r w:rsidRPr="0069482B">
        <w:rPr>
          <w:color w:val="000000" w:themeColor="text1"/>
        </w:rPr>
        <w:t>로봇</w:t>
      </w:r>
      <w:r w:rsidRPr="0069482B">
        <w:rPr>
          <w:color w:val="000000" w:themeColor="text1"/>
        </w:rPr>
        <w:t xml:space="preserve"> </w:t>
      </w:r>
      <w:r w:rsidRPr="0069482B">
        <w:rPr>
          <w:color w:val="000000" w:themeColor="text1"/>
        </w:rPr>
        <w:t>시스템</w:t>
      </w:r>
      <w:r w:rsidRPr="0069482B">
        <w:rPr>
          <w:color w:val="000000" w:themeColor="text1"/>
        </w:rPr>
        <w:t xml:space="preserve"> </w:t>
      </w:r>
      <w:r w:rsidRPr="0069482B">
        <w:rPr>
          <w:color w:val="000000" w:themeColor="text1"/>
        </w:rPr>
        <w:t>설계도</w:t>
      </w:r>
    </w:p>
    <w:p w14:paraId="438B2146" w14:textId="382CDD87" w:rsidR="00071B04" w:rsidRPr="006B5882" w:rsidRDefault="00071B04" w:rsidP="00072236">
      <w:pPr>
        <w:pStyle w:val="a0"/>
        <w:rPr>
          <w:color w:val="0000FF"/>
          <w:spacing w:val="0"/>
          <w:kern w:val="2"/>
        </w:rPr>
      </w:pPr>
    </w:p>
    <w:p w14:paraId="4B88588A" w14:textId="77777777" w:rsidR="00146695" w:rsidRDefault="005D7DA1" w:rsidP="00072236">
      <w:pPr>
        <w:pStyle w:val="2"/>
        <w:rPr>
          <w:noProof w:val="0"/>
        </w:rPr>
      </w:pPr>
      <w:bookmarkStart w:id="4" w:name="_Toc11931250"/>
      <w:r>
        <w:rPr>
          <w:rFonts w:hint="eastAsia"/>
        </w:rPr>
        <w:t>Definitions</w:t>
      </w:r>
      <w:bookmarkEnd w:id="4"/>
    </w:p>
    <w:p w14:paraId="48B9855E" w14:textId="77777777" w:rsidR="00071B04" w:rsidRDefault="00CF675B" w:rsidP="00072236">
      <w:pPr>
        <w:pStyle w:val="a0"/>
      </w:pPr>
      <w:r>
        <w:t>Terminology</w:t>
      </w:r>
    </w:p>
    <w:p w14:paraId="103E3BD2" w14:textId="500FDD42" w:rsidR="00071B04" w:rsidRDefault="00D27C58" w:rsidP="00072236">
      <w:pPr>
        <w:pStyle w:val="af2"/>
      </w:pPr>
      <w:r>
        <w:rPr>
          <w:rFonts w:hint="eastAsia"/>
        </w:rPr>
        <w:t>전경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(F</w:t>
      </w:r>
      <w:r>
        <w:t xml:space="preserve">oreground segmentation) : </w:t>
      </w:r>
      <w:r>
        <w:rPr>
          <w:rFonts w:hint="eastAsia"/>
        </w:rPr>
        <w:t>시야에서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전경과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나머지인</w:t>
      </w:r>
      <w:r>
        <w:rPr>
          <w:rFonts w:hint="eastAsia"/>
        </w:rPr>
        <w:t xml:space="preserve"> </w:t>
      </w:r>
      <w:r>
        <w:rPr>
          <w:rFonts w:hint="eastAsia"/>
        </w:rPr>
        <w:t>배</w:t>
      </w:r>
      <w:r>
        <w:rPr>
          <w:rFonts w:hint="eastAsia"/>
        </w:rPr>
        <w:lastRenderedPageBreak/>
        <w:t>경을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분리하는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전경은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..</w:t>
      </w:r>
    </w:p>
    <w:p w14:paraId="592253EB" w14:textId="33E5F846" w:rsidR="00D27C58" w:rsidRDefault="00D27C58" w:rsidP="00072236">
      <w:pPr>
        <w:pStyle w:val="af2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검출</w:t>
      </w:r>
      <w:r>
        <w:rPr>
          <w:rFonts w:hint="eastAsia"/>
        </w:rPr>
        <w:t xml:space="preserve"> </w:t>
      </w:r>
      <w:r>
        <w:t xml:space="preserve">(object detection) :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 w:rsidR="009144AC">
        <w:rPr>
          <w:rFonts w:hint="eastAsia"/>
        </w:rPr>
        <w:t>사전에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정의한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종류의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객체를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찾는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것을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목표로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하며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위치는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사각형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박스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형태로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검출한다</w:t>
      </w:r>
      <w:r w:rsidR="009144AC">
        <w:rPr>
          <w:rFonts w:hint="eastAsia"/>
        </w:rPr>
        <w:t>.</w:t>
      </w:r>
    </w:p>
    <w:p w14:paraId="4575550E" w14:textId="38858FBD" w:rsidR="00D27C58" w:rsidRDefault="00D27C58" w:rsidP="00072236">
      <w:pPr>
        <w:pStyle w:val="af2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(</w:t>
      </w:r>
      <w:r>
        <w:t>object tracking)</w:t>
      </w:r>
      <w:r w:rsidR="009144AC">
        <w:t xml:space="preserve"> : </w:t>
      </w:r>
      <w:r w:rsidR="009144AC">
        <w:rPr>
          <w:rFonts w:hint="eastAsia"/>
        </w:rPr>
        <w:t>객체의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위치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변화를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추적하는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기술</w:t>
      </w:r>
      <w:r w:rsidR="009144AC">
        <w:rPr>
          <w:rFonts w:hint="eastAsia"/>
        </w:rPr>
        <w:t>.</w:t>
      </w:r>
      <w:r w:rsidR="009144AC">
        <w:t xml:space="preserve"> </w:t>
      </w:r>
      <w:r w:rsidR="009144AC">
        <w:rPr>
          <w:rFonts w:hint="eastAsia"/>
        </w:rPr>
        <w:t>비디오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영상에서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각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객체별로</w:t>
      </w:r>
      <w:r w:rsidR="009144AC">
        <w:rPr>
          <w:rFonts w:hint="eastAsia"/>
        </w:rPr>
        <w:t xml:space="preserve"> </w:t>
      </w:r>
      <w:r w:rsidR="009144AC">
        <w:t>id</w:t>
      </w:r>
      <w:r w:rsidR="009144AC">
        <w:rPr>
          <w:rFonts w:hint="eastAsia"/>
        </w:rPr>
        <w:t>가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부여되고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프레임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간에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객체의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클래스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분류하는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것을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넘어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객체</w:t>
      </w:r>
      <w:r w:rsidR="009144AC">
        <w:rPr>
          <w:rFonts w:hint="eastAsia"/>
        </w:rPr>
        <w:t xml:space="preserve"> </w:t>
      </w:r>
      <w:r w:rsidR="009144AC">
        <w:t>id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정보를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잃지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않고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추적하는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것을</w:t>
      </w:r>
      <w:r w:rsidR="009144AC">
        <w:t xml:space="preserve"> </w:t>
      </w:r>
      <w:r w:rsidR="009144AC">
        <w:rPr>
          <w:rFonts w:hint="eastAsia"/>
        </w:rPr>
        <w:t>목표로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한다</w:t>
      </w:r>
      <w:r w:rsidR="009144AC">
        <w:rPr>
          <w:rFonts w:hint="eastAsia"/>
        </w:rPr>
        <w:t>.</w:t>
      </w:r>
    </w:p>
    <w:p w14:paraId="4BE795A3" w14:textId="1ED4AAFE" w:rsidR="00D27C58" w:rsidRDefault="00D27C58" w:rsidP="00D75194">
      <w:pPr>
        <w:pStyle w:val="af2"/>
      </w:pPr>
      <w:r>
        <w:rPr>
          <w:rFonts w:hint="eastAsia"/>
        </w:rPr>
        <w:t>행동</w:t>
      </w:r>
      <w:r>
        <w:rPr>
          <w:rFonts w:hint="eastAsia"/>
        </w:rPr>
        <w:t xml:space="preserve"> </w:t>
      </w:r>
      <w:r w:rsidR="00D75194">
        <w:rPr>
          <w:rFonts w:hint="eastAsia"/>
        </w:rPr>
        <w:t>인식</w:t>
      </w:r>
      <w:r>
        <w:rPr>
          <w:rFonts w:hint="eastAsia"/>
        </w:rPr>
        <w:t xml:space="preserve"> (</w:t>
      </w:r>
      <w:r>
        <w:t>action recognition)</w:t>
      </w:r>
      <w:r w:rsidR="009144AC">
        <w:t xml:space="preserve"> : </w:t>
      </w:r>
      <w:r w:rsidR="009144AC">
        <w:rPr>
          <w:rFonts w:hint="eastAsia"/>
        </w:rPr>
        <w:t>객체의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행동을</w:t>
      </w:r>
      <w:r w:rsidR="009144AC">
        <w:rPr>
          <w:rFonts w:hint="eastAsia"/>
        </w:rPr>
        <w:t xml:space="preserve"> </w:t>
      </w:r>
      <w:r w:rsidR="00D75194">
        <w:rPr>
          <w:rFonts w:hint="eastAsia"/>
        </w:rPr>
        <w:t>인식</w:t>
      </w:r>
      <w:r w:rsidR="009144AC">
        <w:rPr>
          <w:rFonts w:hint="eastAsia"/>
        </w:rPr>
        <w:t>하는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기술</w:t>
      </w:r>
      <w:r w:rsidR="009144AC">
        <w:rPr>
          <w:rFonts w:hint="eastAsia"/>
        </w:rPr>
        <w:t>.</w:t>
      </w:r>
      <w:r w:rsidR="009144AC">
        <w:t xml:space="preserve"> </w:t>
      </w:r>
      <w:r w:rsidR="009144AC">
        <w:rPr>
          <w:rFonts w:hint="eastAsia"/>
        </w:rPr>
        <w:t>일반적으로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비디오영상에서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사람의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행동을</w:t>
      </w:r>
      <w:r w:rsidR="009144AC">
        <w:rPr>
          <w:rFonts w:hint="eastAsia"/>
        </w:rPr>
        <w:t xml:space="preserve"> </w:t>
      </w:r>
      <w:r w:rsidR="00D75194">
        <w:rPr>
          <w:rFonts w:hint="eastAsia"/>
        </w:rPr>
        <w:t>인식</w:t>
      </w:r>
      <w:r w:rsidR="009144AC">
        <w:rPr>
          <w:rFonts w:hint="eastAsia"/>
        </w:rPr>
        <w:t>하는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것을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목표로</w:t>
      </w:r>
      <w:r w:rsidR="009144AC">
        <w:rPr>
          <w:rFonts w:hint="eastAsia"/>
        </w:rPr>
        <w:t xml:space="preserve"> </w:t>
      </w:r>
      <w:r w:rsidR="009144AC">
        <w:rPr>
          <w:rFonts w:hint="eastAsia"/>
        </w:rPr>
        <w:t>한다</w:t>
      </w:r>
      <w:r w:rsidR="009144AC">
        <w:rPr>
          <w:rFonts w:hint="eastAsia"/>
        </w:rPr>
        <w:t>.</w:t>
      </w:r>
    </w:p>
    <w:p w14:paraId="3E89A482" w14:textId="77777777" w:rsidR="00D915A6" w:rsidRDefault="00D915A6" w:rsidP="00072236">
      <w:pPr>
        <w:pStyle w:val="a0"/>
      </w:pPr>
    </w:p>
    <w:p w14:paraId="4178D210" w14:textId="77777777" w:rsidR="00071B04" w:rsidRDefault="005D7DA1" w:rsidP="00072236">
      <w:pPr>
        <w:pStyle w:val="a0"/>
      </w:pPr>
      <w:r>
        <w:rPr>
          <w:rFonts w:hint="eastAsia"/>
        </w:rPr>
        <w:t>Abbreviation</w:t>
      </w:r>
    </w:p>
    <w:p w14:paraId="32FD185A" w14:textId="474ADD56" w:rsidR="00CE4E4D" w:rsidRPr="00CE4E4D" w:rsidRDefault="00CE4E4D" w:rsidP="00CE4E4D">
      <w:pPr>
        <w:pStyle w:val="af1"/>
        <w:rPr>
          <w:color w:val="000000" w:themeColor="text1"/>
        </w:rPr>
      </w:pPr>
      <w:r w:rsidRPr="0069482B">
        <w:rPr>
          <w:rFonts w:hint="eastAsia"/>
          <w:color w:val="000000" w:themeColor="text1"/>
        </w:rPr>
        <w:t>ROS</w:t>
      </w:r>
      <w:r w:rsidRPr="0069482B">
        <w:rPr>
          <w:color w:val="000000" w:themeColor="text1"/>
        </w:rPr>
        <w:tab/>
        <w:t>Robot Operating System</w:t>
      </w:r>
    </w:p>
    <w:p w14:paraId="531F8A8D" w14:textId="29D6DD86" w:rsidR="00844511" w:rsidRDefault="00844511" w:rsidP="00072236">
      <w:pPr>
        <w:pStyle w:val="af1"/>
      </w:pPr>
      <w:r>
        <w:rPr>
          <w:rFonts w:hint="eastAsia"/>
        </w:rPr>
        <w:t>SAD      Software Architecture Design</w:t>
      </w:r>
    </w:p>
    <w:p w14:paraId="7C131BC9" w14:textId="77777777" w:rsidR="00071B04" w:rsidRDefault="000951A4" w:rsidP="00072236">
      <w:pPr>
        <w:pStyle w:val="af1"/>
      </w:pPr>
      <w:r>
        <w:rPr>
          <w:rFonts w:hint="eastAsia"/>
        </w:rPr>
        <w:t>LLD</w:t>
      </w:r>
      <w:r w:rsidR="00071B04">
        <w:rPr>
          <w:rFonts w:hint="eastAsia"/>
        </w:rPr>
        <w:tab/>
      </w:r>
      <w:r>
        <w:rPr>
          <w:rFonts w:hint="eastAsia"/>
        </w:rPr>
        <w:t>Low Level Design</w:t>
      </w:r>
    </w:p>
    <w:p w14:paraId="041DE2B0" w14:textId="77777777" w:rsidR="00071B04" w:rsidRDefault="00071B04" w:rsidP="00072236">
      <w:pPr>
        <w:pStyle w:val="af1"/>
      </w:pPr>
    </w:p>
    <w:p w14:paraId="098E2660" w14:textId="77777777" w:rsidR="00071B04" w:rsidRPr="00071B04" w:rsidRDefault="00071B04" w:rsidP="00072236">
      <w:pPr>
        <w:pStyle w:val="af1"/>
      </w:pPr>
    </w:p>
    <w:p w14:paraId="2D62D956" w14:textId="77777777" w:rsidR="00146695" w:rsidRDefault="005D7DA1" w:rsidP="00072236">
      <w:pPr>
        <w:pStyle w:val="2"/>
      </w:pPr>
      <w:bookmarkStart w:id="5" w:name="_Toc11931251"/>
      <w:r>
        <w:rPr>
          <w:rFonts w:hint="eastAsia"/>
        </w:rPr>
        <w:t>References</w:t>
      </w:r>
      <w:bookmarkEnd w:id="5"/>
    </w:p>
    <w:p w14:paraId="44389561" w14:textId="77777777" w:rsidR="000C1F64" w:rsidRDefault="005D7DA1" w:rsidP="00072236">
      <w:r>
        <w:rPr>
          <w:rFonts w:hint="eastAsia"/>
        </w:rPr>
        <w:t>Related documents</w:t>
      </w:r>
    </w:p>
    <w:p w14:paraId="04DDF38E" w14:textId="77777777" w:rsidR="00BA1EDB" w:rsidRPr="00CE4E4D" w:rsidRDefault="00BA1EDB" w:rsidP="00072236">
      <w:pPr>
        <w:pStyle w:val="af1"/>
      </w:pPr>
    </w:p>
    <w:p w14:paraId="51D546EE" w14:textId="77777777" w:rsidR="000C1F64" w:rsidRDefault="005D7DA1" w:rsidP="00072236">
      <w:r>
        <w:rPr>
          <w:rFonts w:hint="eastAsia"/>
        </w:rPr>
        <w:t>Referenced documents</w:t>
      </w:r>
    </w:p>
    <w:p w14:paraId="1484633F" w14:textId="6B19E8F0" w:rsidR="006D2DE0" w:rsidRPr="00CE4E4D" w:rsidRDefault="00CE4E4D" w:rsidP="001C77B7">
      <w:pPr>
        <w:pStyle w:val="af1"/>
        <w:rPr>
          <w:color w:val="000000" w:themeColor="text1"/>
        </w:rPr>
      </w:pPr>
      <w:r w:rsidRPr="00CE4E4D">
        <w:rPr>
          <w:rFonts w:hint="eastAsia"/>
          <w:color w:val="000000" w:themeColor="text1"/>
        </w:rPr>
        <w:t>[1] LGE, SW Architecture Design</w:t>
      </w:r>
      <w:r w:rsidRPr="00CE4E4D">
        <w:rPr>
          <w:rFonts w:hint="eastAsia"/>
          <w:color w:val="000000" w:themeColor="text1"/>
        </w:rPr>
        <w:t>설계</w:t>
      </w:r>
      <w:r w:rsidRPr="00CE4E4D">
        <w:rPr>
          <w:rFonts w:hint="eastAsia"/>
          <w:color w:val="000000" w:themeColor="text1"/>
        </w:rPr>
        <w:t xml:space="preserve"> </w:t>
      </w:r>
      <w:r w:rsidRPr="00CE4E4D">
        <w:rPr>
          <w:rFonts w:hint="eastAsia"/>
          <w:color w:val="000000" w:themeColor="text1"/>
        </w:rPr>
        <w:t>문서</w:t>
      </w:r>
      <w:r w:rsidRPr="00CE4E4D">
        <w:rPr>
          <w:rFonts w:hint="eastAsia"/>
          <w:color w:val="000000" w:themeColor="text1"/>
        </w:rPr>
        <w:t xml:space="preserve"> </w:t>
      </w:r>
      <w:r w:rsidRPr="00CE4E4D">
        <w:rPr>
          <w:rFonts w:hint="eastAsia"/>
          <w:color w:val="000000" w:themeColor="text1"/>
        </w:rPr>
        <w:t>템플릿</w:t>
      </w:r>
      <w:r w:rsidRPr="00CE4E4D">
        <w:rPr>
          <w:rFonts w:hint="eastAsia"/>
          <w:color w:val="000000" w:themeColor="text1"/>
        </w:rPr>
        <w:t>, pjt-SWD-SAD-0x v1.0a (SYS-TPL)</w:t>
      </w:r>
    </w:p>
    <w:p w14:paraId="35E01C7D" w14:textId="77777777" w:rsidR="000C1F64" w:rsidRPr="000C1F64" w:rsidRDefault="000C1F64" w:rsidP="00072236">
      <w:pPr>
        <w:pStyle w:val="af1"/>
      </w:pPr>
    </w:p>
    <w:p w14:paraId="71B1AE84" w14:textId="77777777" w:rsidR="00071B04" w:rsidRPr="00071B04" w:rsidRDefault="00071B04" w:rsidP="00072236">
      <w:pPr>
        <w:pStyle w:val="af1"/>
      </w:pPr>
    </w:p>
    <w:p w14:paraId="4880E641" w14:textId="77777777" w:rsidR="00146695" w:rsidRDefault="00146695" w:rsidP="00072236">
      <w:pPr>
        <w:pStyle w:val="10"/>
      </w:pPr>
      <w:r>
        <w:br w:type="page"/>
      </w:r>
      <w:bookmarkStart w:id="6" w:name="_Toc11931252"/>
      <w:r w:rsidR="00737A7A">
        <w:rPr>
          <w:rFonts w:hint="eastAsia"/>
        </w:rPr>
        <w:lastRenderedPageBreak/>
        <w:t>Architectural Drvivers</w:t>
      </w:r>
      <w:bookmarkEnd w:id="6"/>
    </w:p>
    <w:p w14:paraId="140E1F76" w14:textId="77777777" w:rsidR="00694D04" w:rsidRDefault="00737A7A" w:rsidP="00072236">
      <w:pPr>
        <w:pStyle w:val="2"/>
      </w:pPr>
      <w:bookmarkStart w:id="7" w:name="_Toc11931253"/>
      <w:r>
        <w:rPr>
          <w:rFonts w:hint="eastAsia"/>
        </w:rPr>
        <w:t>Functional Requirements</w:t>
      </w:r>
      <w:bookmarkEnd w:id="7"/>
    </w:p>
    <w:p w14:paraId="3F097E2B" w14:textId="08CC3AEA" w:rsidR="009144AC" w:rsidRPr="00D75194" w:rsidRDefault="009144AC" w:rsidP="009144AC">
      <w:pPr>
        <w:pStyle w:val="a0"/>
        <w:rPr>
          <w:color w:val="000000" w:themeColor="text1"/>
        </w:rPr>
      </w:pPr>
      <w:r w:rsidRPr="00D75194">
        <w:rPr>
          <w:rFonts w:hint="eastAsia"/>
          <w:color w:val="000000" w:themeColor="text1"/>
        </w:rPr>
        <w:t>실외</w:t>
      </w:r>
      <w:r w:rsidRPr="00D75194">
        <w:rPr>
          <w:rFonts w:hint="eastAsia"/>
          <w:color w:val="000000" w:themeColor="text1"/>
        </w:rPr>
        <w:t xml:space="preserve"> </w:t>
      </w:r>
      <w:r w:rsidRPr="00D75194">
        <w:rPr>
          <w:rFonts w:hint="eastAsia"/>
          <w:color w:val="000000" w:themeColor="text1"/>
        </w:rPr>
        <w:t>무인</w:t>
      </w:r>
      <w:r w:rsidRPr="00D75194">
        <w:rPr>
          <w:rFonts w:hint="eastAsia"/>
          <w:color w:val="000000" w:themeColor="text1"/>
        </w:rPr>
        <w:t xml:space="preserve"> </w:t>
      </w:r>
      <w:r w:rsidRPr="00D75194">
        <w:rPr>
          <w:rFonts w:hint="eastAsia"/>
          <w:color w:val="000000" w:themeColor="text1"/>
        </w:rPr>
        <w:t>경비</w:t>
      </w:r>
      <w:r w:rsidRPr="00D75194">
        <w:rPr>
          <w:rFonts w:hint="eastAsia"/>
          <w:color w:val="000000" w:themeColor="text1"/>
        </w:rPr>
        <w:t xml:space="preserve"> </w:t>
      </w:r>
      <w:r w:rsidRPr="00D75194">
        <w:rPr>
          <w:rFonts w:hint="eastAsia"/>
          <w:color w:val="000000" w:themeColor="text1"/>
        </w:rPr>
        <w:t>로봇</w:t>
      </w:r>
      <w:r w:rsidRPr="00D75194">
        <w:rPr>
          <w:rFonts w:hint="eastAsia"/>
          <w:color w:val="000000" w:themeColor="text1"/>
        </w:rPr>
        <w:t xml:space="preserve"> </w:t>
      </w:r>
      <w:r w:rsidRPr="00D75194">
        <w:rPr>
          <w:rFonts w:hint="eastAsia"/>
          <w:color w:val="000000" w:themeColor="text1"/>
        </w:rPr>
        <w:t>시스템</w:t>
      </w:r>
      <w:r w:rsidRPr="00D75194">
        <w:rPr>
          <w:rFonts w:hint="eastAsia"/>
          <w:color w:val="000000" w:themeColor="text1"/>
        </w:rPr>
        <w:t xml:space="preserve"> </w:t>
      </w:r>
      <w:r w:rsidRPr="00D75194">
        <w:rPr>
          <w:rFonts w:hint="eastAsia"/>
          <w:color w:val="000000" w:themeColor="text1"/>
        </w:rPr>
        <w:t>설계도에서</w:t>
      </w:r>
      <w:r w:rsidRPr="00D75194">
        <w:rPr>
          <w:rFonts w:hint="eastAsia"/>
          <w:color w:val="000000" w:themeColor="text1"/>
        </w:rPr>
        <w:t xml:space="preserve"> </w:t>
      </w:r>
      <w:r w:rsidRPr="00D75194">
        <w:rPr>
          <w:rFonts w:hint="eastAsia"/>
          <w:color w:val="000000" w:themeColor="text1"/>
        </w:rPr>
        <w:t>정의한</w:t>
      </w:r>
      <w:r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전경분리</w:t>
      </w:r>
      <w:r w:rsidR="00D75194" w:rsidRPr="00D75194">
        <w:rPr>
          <w:rFonts w:hint="eastAsia"/>
          <w:color w:val="000000" w:themeColor="text1"/>
        </w:rPr>
        <w:t>,</w:t>
      </w:r>
      <w:r w:rsidR="00D75194" w:rsidRPr="00D75194">
        <w:rPr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객체</w:t>
      </w:r>
      <w:r w:rsidR="00D75194"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검출</w:t>
      </w:r>
      <w:r w:rsidR="00D75194" w:rsidRPr="00D75194">
        <w:rPr>
          <w:rFonts w:hint="eastAsia"/>
          <w:color w:val="000000" w:themeColor="text1"/>
        </w:rPr>
        <w:t>,</w:t>
      </w:r>
      <w:r w:rsidR="00D75194" w:rsidRPr="00D75194">
        <w:rPr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객체</w:t>
      </w:r>
      <w:r w:rsidR="00D75194"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추적</w:t>
      </w:r>
      <w:r w:rsidR="00D75194" w:rsidRPr="00D75194">
        <w:rPr>
          <w:rFonts w:hint="eastAsia"/>
          <w:color w:val="000000" w:themeColor="text1"/>
        </w:rPr>
        <w:t>,</w:t>
      </w:r>
      <w:r w:rsidR="00D75194" w:rsidRPr="00D75194">
        <w:rPr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행동</w:t>
      </w:r>
      <w:r w:rsidR="00D75194"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인식과</w:t>
      </w:r>
      <w:r w:rsidR="00D75194"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연동</w:t>
      </w:r>
      <w:r w:rsidR="00D75194"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부분에</w:t>
      </w:r>
      <w:r w:rsidR="00D75194"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대한</w:t>
      </w:r>
      <w:r w:rsidR="00D75194"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기능적</w:t>
      </w:r>
      <w:r w:rsidR="00D75194"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요구사항을</w:t>
      </w:r>
      <w:r w:rsidR="00D75194" w:rsidRPr="00D75194">
        <w:rPr>
          <w:rFonts w:hint="eastAsia"/>
          <w:color w:val="000000" w:themeColor="text1"/>
        </w:rPr>
        <w:t xml:space="preserve"> </w:t>
      </w:r>
      <w:r w:rsidR="00D75194" w:rsidRPr="00D75194">
        <w:rPr>
          <w:rFonts w:hint="eastAsia"/>
          <w:color w:val="000000" w:themeColor="text1"/>
        </w:rPr>
        <w:t>기술한다</w:t>
      </w:r>
      <w:r w:rsidR="00D75194" w:rsidRPr="00D75194">
        <w:rPr>
          <w:rFonts w:hint="eastAsia"/>
          <w:color w:val="000000" w:themeColor="text1"/>
        </w:rPr>
        <w:t>.</w:t>
      </w:r>
    </w:p>
    <w:p w14:paraId="462181B3" w14:textId="77777777" w:rsidR="00737A7A" w:rsidRPr="009144AC" w:rsidRDefault="00737A7A" w:rsidP="009D09E3">
      <w:pPr>
        <w:pStyle w:val="a0"/>
        <w:jc w:val="center"/>
      </w:pPr>
    </w:p>
    <w:p w14:paraId="0E7986B9" w14:textId="77777777" w:rsidR="00694D04" w:rsidRDefault="00737A7A" w:rsidP="00072236">
      <w:pPr>
        <w:pStyle w:val="2"/>
      </w:pPr>
      <w:bookmarkStart w:id="8" w:name="_Toc11931254"/>
      <w:r>
        <w:rPr>
          <w:rFonts w:hint="eastAsia"/>
        </w:rPr>
        <w:t>Qualtity Attribute Requirements</w:t>
      </w:r>
      <w:bookmarkEnd w:id="8"/>
    </w:p>
    <w:p w14:paraId="4178D341" w14:textId="7D6CA1BB" w:rsidR="00737A7A" w:rsidRDefault="00737A7A" w:rsidP="00072236">
      <w:pPr>
        <w:pStyle w:val="a0"/>
      </w:pPr>
    </w:p>
    <w:p w14:paraId="534D2BA5" w14:textId="77777777" w:rsidR="00737A7A" w:rsidRDefault="00737A7A" w:rsidP="00072236">
      <w:pPr>
        <w:pStyle w:val="2"/>
      </w:pPr>
      <w:bookmarkStart w:id="9" w:name="_Toc11931255"/>
      <w:r>
        <w:rPr>
          <w:rFonts w:hint="eastAsia"/>
        </w:rPr>
        <w:t>Constraints</w:t>
      </w:r>
      <w:bookmarkEnd w:id="9"/>
    </w:p>
    <w:p w14:paraId="52903A46" w14:textId="77777777" w:rsidR="00737A7A" w:rsidRDefault="00737A7A" w:rsidP="00072236">
      <w:pPr>
        <w:pStyle w:val="3"/>
      </w:pPr>
      <w:bookmarkStart w:id="10" w:name="_Toc11931256"/>
      <w:r>
        <w:rPr>
          <w:rFonts w:hint="eastAsia"/>
        </w:rPr>
        <w:t>Business Constraints</w:t>
      </w:r>
      <w:bookmarkEnd w:id="10"/>
    </w:p>
    <w:p w14:paraId="7D4370F8" w14:textId="77777777" w:rsidR="00737A7A" w:rsidRDefault="00737A7A" w:rsidP="00072236">
      <w:pPr>
        <w:pStyle w:val="a0"/>
      </w:pPr>
    </w:p>
    <w:p w14:paraId="1F51CDCA" w14:textId="278D0FDD" w:rsidR="00737A7A" w:rsidRDefault="00737A7A" w:rsidP="00072236">
      <w:pPr>
        <w:pStyle w:val="3"/>
      </w:pPr>
      <w:bookmarkStart w:id="11" w:name="_Toc11931257"/>
      <w:r>
        <w:rPr>
          <w:rFonts w:hint="eastAsia"/>
        </w:rPr>
        <w:t>Technical Constraints</w:t>
      </w:r>
      <w:bookmarkEnd w:id="11"/>
    </w:p>
    <w:p w14:paraId="497D52F9" w14:textId="76ED75E7" w:rsidR="00D1728A" w:rsidRDefault="00D1728A" w:rsidP="00D1728A">
      <w:pPr>
        <w:pStyle w:val="4"/>
      </w:pPr>
      <w:bookmarkStart w:id="12" w:name="_Toc11931258"/>
      <w:r>
        <w:rPr>
          <w:rFonts w:hint="eastAsia"/>
        </w:rPr>
        <w:t>하드웨어</w:t>
      </w:r>
      <w:r>
        <w:rPr>
          <w:rFonts w:hint="eastAsia"/>
        </w:rPr>
        <w:t xml:space="preserve"> Constraints</w:t>
      </w:r>
      <w:bookmarkEnd w:id="12"/>
    </w:p>
    <w:p w14:paraId="05C96F6D" w14:textId="778F32F5" w:rsidR="00D75194" w:rsidRDefault="00D75194" w:rsidP="00D75194">
      <w:pPr>
        <w:pStyle w:val="a0"/>
      </w:pPr>
      <w:proofErr w:type="spellStart"/>
      <w:r>
        <w:t>Zotac</w:t>
      </w:r>
      <w:proofErr w:type="spellEnd"/>
      <w:r>
        <w:t xml:space="preserve"> MAGNUS EN1070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구동하여</w:t>
      </w:r>
      <w:r>
        <w:rPr>
          <w:rFonts w:hint="eastAsia"/>
        </w:rPr>
        <w:t xml:space="preserve"> </w:t>
      </w:r>
      <w:r>
        <w:rPr>
          <w:rFonts w:hint="eastAsia"/>
        </w:rPr>
        <w:t>실험하였다</w:t>
      </w:r>
      <w:r>
        <w:rPr>
          <w:rFonts w:hint="eastAsia"/>
        </w:rPr>
        <w:t>.</w:t>
      </w:r>
      <w:r>
        <w:t xml:space="preserve"> </w:t>
      </w:r>
    </w:p>
    <w:p w14:paraId="0DA08DB7" w14:textId="7F0096C9" w:rsidR="00977480" w:rsidRDefault="00977480" w:rsidP="00977480">
      <w:pPr>
        <w:pStyle w:val="a0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PU : Intel Core i5-6400T (2.2GHz)</w:t>
      </w:r>
    </w:p>
    <w:p w14:paraId="1E440340" w14:textId="28A3F93D" w:rsidR="00977480" w:rsidRDefault="00977480" w:rsidP="00977480">
      <w:pPr>
        <w:pStyle w:val="a0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PU : NVIDIA GTX 1070 8GB GDDR5 256-bit</w:t>
      </w:r>
    </w:p>
    <w:p w14:paraId="5EAC44D2" w14:textId="6A865F64" w:rsidR="00977480" w:rsidRPr="00977480" w:rsidRDefault="00977480" w:rsidP="00977480">
      <w:pPr>
        <w:pStyle w:val="a0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System 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emory : 2 x DDR4-1866/2133 SODIMM Slots (up to 32GB)</w:t>
      </w:r>
    </w:p>
    <w:p w14:paraId="67E4F38B" w14:textId="77777777" w:rsidR="00694D04" w:rsidRDefault="00694D04" w:rsidP="00072236">
      <w:pPr>
        <w:pStyle w:val="a0"/>
      </w:pPr>
    </w:p>
    <w:p w14:paraId="55601A93" w14:textId="77777777" w:rsidR="00D1728A" w:rsidRPr="00737A7A" w:rsidRDefault="00D1728A" w:rsidP="00D1728A">
      <w:pPr>
        <w:pStyle w:val="4"/>
      </w:pPr>
      <w:bookmarkStart w:id="13" w:name="_Toc11931259"/>
      <w:r>
        <w:rPr>
          <w:rFonts w:hint="eastAsia"/>
        </w:rPr>
        <w:t>소프트웨어</w:t>
      </w:r>
      <w:r>
        <w:rPr>
          <w:rFonts w:hint="eastAsia"/>
        </w:rPr>
        <w:t xml:space="preserve"> Constraints</w:t>
      </w:r>
      <w:bookmarkEnd w:id="13"/>
    </w:p>
    <w:p w14:paraId="62E855A3" w14:textId="2E9BD3FD" w:rsidR="00D1728A" w:rsidRDefault="009D09E3" w:rsidP="00072236">
      <w:pPr>
        <w:pStyle w:val="a0"/>
      </w:pPr>
      <w:r>
        <w:rPr>
          <w:rFonts w:hint="eastAsia"/>
        </w:rPr>
        <w:t>O</w:t>
      </w:r>
      <w:r>
        <w:t>S: ubuntu 16.04</w:t>
      </w:r>
    </w:p>
    <w:p w14:paraId="2B205326" w14:textId="3E361B21" w:rsidR="009D09E3" w:rsidRDefault="009D09E3" w:rsidP="00072236">
      <w:pPr>
        <w:pStyle w:val="a0"/>
      </w:pP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t>:</w:t>
      </w:r>
    </w:p>
    <w:p w14:paraId="062A3F10" w14:textId="630A7812" w:rsidR="00D1728A" w:rsidRPr="00C67D7E" w:rsidRDefault="009D09E3" w:rsidP="00072236">
      <w:pPr>
        <w:pStyle w:val="a0"/>
        <w:numPr>
          <w:ilvl w:val="0"/>
          <w:numId w:val="4"/>
        </w:numPr>
        <w:rPr>
          <w:color w:val="000000" w:themeColor="text1"/>
        </w:rPr>
      </w:pPr>
      <w:r w:rsidRPr="00C67D7E">
        <w:rPr>
          <w:color w:val="000000" w:themeColor="text1"/>
        </w:rPr>
        <w:t>Python 2.7</w:t>
      </w:r>
    </w:p>
    <w:p w14:paraId="130A67BF" w14:textId="40C7F6C8" w:rsidR="009D09E3" w:rsidRPr="00C67D7E" w:rsidRDefault="009D09E3" w:rsidP="009D09E3">
      <w:pPr>
        <w:pStyle w:val="a0"/>
        <w:numPr>
          <w:ilvl w:val="0"/>
          <w:numId w:val="4"/>
        </w:numPr>
        <w:rPr>
          <w:color w:val="000000" w:themeColor="text1"/>
        </w:rPr>
      </w:pPr>
      <w:r w:rsidRPr="00C67D7E">
        <w:rPr>
          <w:rFonts w:hint="eastAsia"/>
          <w:color w:val="000000" w:themeColor="text1"/>
        </w:rPr>
        <w:t>R</w:t>
      </w:r>
      <w:r w:rsidRPr="00C67D7E">
        <w:rPr>
          <w:color w:val="000000" w:themeColor="text1"/>
        </w:rPr>
        <w:t>OS kinetic</w:t>
      </w:r>
    </w:p>
    <w:p w14:paraId="4B6BDF08" w14:textId="63FE143A" w:rsidR="009D09E3" w:rsidRPr="00C67D7E" w:rsidRDefault="009D09E3" w:rsidP="009D09E3">
      <w:pPr>
        <w:pStyle w:val="a0"/>
        <w:rPr>
          <w:color w:val="000000" w:themeColor="text1"/>
        </w:rPr>
      </w:pPr>
      <w:r w:rsidRPr="00C67D7E">
        <w:rPr>
          <w:rFonts w:hint="eastAsia"/>
          <w:color w:val="000000" w:themeColor="text1"/>
        </w:rPr>
        <w:t>오픈소스</w:t>
      </w:r>
      <w:r w:rsidRPr="00C67D7E">
        <w:rPr>
          <w:rFonts w:hint="eastAsia"/>
          <w:color w:val="000000" w:themeColor="text1"/>
        </w:rPr>
        <w:t xml:space="preserve"> </w:t>
      </w:r>
      <w:r w:rsidRPr="00C67D7E">
        <w:rPr>
          <w:rFonts w:hint="eastAsia"/>
          <w:color w:val="000000" w:themeColor="text1"/>
        </w:rPr>
        <w:t>라이브러리</w:t>
      </w:r>
      <w:r w:rsidRPr="00C67D7E">
        <w:rPr>
          <w:rFonts w:hint="eastAsia"/>
          <w:color w:val="000000" w:themeColor="text1"/>
        </w:rPr>
        <w:t xml:space="preserve"> </w:t>
      </w:r>
      <w:r w:rsidRPr="00C67D7E">
        <w:rPr>
          <w:color w:val="000000" w:themeColor="text1"/>
        </w:rPr>
        <w:t>:</w:t>
      </w:r>
    </w:p>
    <w:p w14:paraId="255AE4CA" w14:textId="4EAAD940" w:rsidR="009D09E3" w:rsidRPr="00C67D7E" w:rsidRDefault="009D09E3" w:rsidP="009D09E3">
      <w:pPr>
        <w:pStyle w:val="a0"/>
        <w:numPr>
          <w:ilvl w:val="0"/>
          <w:numId w:val="4"/>
        </w:numPr>
        <w:rPr>
          <w:color w:val="000000" w:themeColor="text1"/>
        </w:rPr>
      </w:pPr>
      <w:proofErr w:type="spellStart"/>
      <w:r w:rsidRPr="00C67D7E">
        <w:rPr>
          <w:color w:val="000000" w:themeColor="text1"/>
        </w:rPr>
        <w:t>Pytorch</w:t>
      </w:r>
      <w:proofErr w:type="spellEnd"/>
      <w:r w:rsidRPr="00C67D7E">
        <w:rPr>
          <w:color w:val="000000" w:themeColor="text1"/>
        </w:rPr>
        <w:t xml:space="preserve"> 1.1.0</w:t>
      </w:r>
    </w:p>
    <w:p w14:paraId="0B5D4A97" w14:textId="598ABE38" w:rsidR="009D09E3" w:rsidRPr="00C67D7E" w:rsidRDefault="009D09E3" w:rsidP="009D09E3">
      <w:pPr>
        <w:pStyle w:val="a0"/>
        <w:numPr>
          <w:ilvl w:val="0"/>
          <w:numId w:val="4"/>
        </w:numPr>
        <w:rPr>
          <w:color w:val="000000" w:themeColor="text1"/>
        </w:rPr>
      </w:pPr>
      <w:proofErr w:type="spellStart"/>
      <w:r w:rsidRPr="00C67D7E">
        <w:rPr>
          <w:color w:val="000000" w:themeColor="text1"/>
        </w:rPr>
        <w:t>Torchvision</w:t>
      </w:r>
      <w:proofErr w:type="spellEnd"/>
      <w:r w:rsidRPr="00C67D7E">
        <w:rPr>
          <w:color w:val="000000" w:themeColor="text1"/>
        </w:rPr>
        <w:t xml:space="preserve"> 0.3.0</w:t>
      </w:r>
    </w:p>
    <w:p w14:paraId="376BE9E2" w14:textId="08A2875C" w:rsidR="009D09E3" w:rsidRPr="00C67D7E" w:rsidRDefault="009D09E3" w:rsidP="009D09E3">
      <w:pPr>
        <w:pStyle w:val="a0"/>
        <w:rPr>
          <w:color w:val="000000" w:themeColor="text1"/>
        </w:rPr>
      </w:pPr>
      <w:r w:rsidRPr="00C67D7E">
        <w:rPr>
          <w:rFonts w:hint="eastAsia"/>
          <w:color w:val="000000" w:themeColor="text1"/>
        </w:rPr>
        <w:lastRenderedPageBreak/>
        <w:t>A</w:t>
      </w:r>
      <w:r w:rsidRPr="00C67D7E">
        <w:rPr>
          <w:color w:val="000000" w:themeColor="text1"/>
        </w:rPr>
        <w:t>PI</w:t>
      </w:r>
    </w:p>
    <w:p w14:paraId="039C2D85" w14:textId="7817353E" w:rsidR="009D09E3" w:rsidRPr="00C67D7E" w:rsidRDefault="009D09E3" w:rsidP="009D09E3">
      <w:pPr>
        <w:pStyle w:val="a0"/>
        <w:numPr>
          <w:ilvl w:val="0"/>
          <w:numId w:val="4"/>
        </w:numPr>
        <w:rPr>
          <w:color w:val="000000" w:themeColor="text1"/>
        </w:rPr>
      </w:pPr>
      <w:r w:rsidRPr="00C67D7E">
        <w:rPr>
          <w:color w:val="000000" w:themeColor="text1"/>
        </w:rPr>
        <w:t>CUDA 10.0</w:t>
      </w:r>
    </w:p>
    <w:p w14:paraId="1DC1EB0F" w14:textId="36027115" w:rsidR="001C5BCF" w:rsidRPr="001C77B7" w:rsidRDefault="009D09E3" w:rsidP="009D09E3">
      <w:pPr>
        <w:pStyle w:val="a0"/>
        <w:numPr>
          <w:ilvl w:val="0"/>
          <w:numId w:val="4"/>
        </w:numPr>
        <w:rPr>
          <w:color w:val="000000" w:themeColor="text1"/>
        </w:rPr>
      </w:pPr>
      <w:proofErr w:type="spellStart"/>
      <w:r w:rsidRPr="00C67D7E">
        <w:rPr>
          <w:color w:val="000000" w:themeColor="text1"/>
        </w:rPr>
        <w:t>cuDNN</w:t>
      </w:r>
      <w:proofErr w:type="spellEnd"/>
      <w:r w:rsidRPr="00C67D7E">
        <w:rPr>
          <w:color w:val="000000" w:themeColor="text1"/>
        </w:rPr>
        <w:t xml:space="preserve"> 7.5.0</w:t>
      </w:r>
    </w:p>
    <w:p w14:paraId="3363524D" w14:textId="423CAA83" w:rsidR="00146695" w:rsidRDefault="00146695" w:rsidP="00072236">
      <w:pPr>
        <w:pStyle w:val="10"/>
      </w:pPr>
      <w:bookmarkStart w:id="14" w:name="_Toc437145987"/>
      <w:r>
        <w:br w:type="page"/>
      </w:r>
      <w:bookmarkStart w:id="15" w:name="_Toc11931260"/>
      <w:bookmarkEnd w:id="14"/>
      <w:r w:rsidR="00737A7A">
        <w:rPr>
          <w:rFonts w:hint="eastAsia"/>
        </w:rPr>
        <w:lastRenderedPageBreak/>
        <w:t>Context Diagram</w:t>
      </w:r>
      <w:bookmarkEnd w:id="15"/>
    </w:p>
    <w:p w14:paraId="21F38E3F" w14:textId="6497BE87" w:rsidR="00665A27" w:rsidRDefault="00617358" w:rsidP="00072236">
      <w:pPr>
        <w:pStyle w:val="a0"/>
      </w:pPr>
      <w:r>
        <w:rPr>
          <w:noProof/>
        </w:rPr>
        <w:drawing>
          <wp:inline distT="0" distB="0" distL="0" distR="0" wp14:anchorId="2C752646" wp14:editId="76800F4A">
            <wp:extent cx="5615940" cy="131508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0BC7" w14:textId="77777777" w:rsidR="00E71485" w:rsidRDefault="00E71485" w:rsidP="00D97D65">
      <w:pPr>
        <w:jc w:val="center"/>
      </w:pPr>
      <w:r>
        <w:rPr>
          <w:rFonts w:hint="eastAsia"/>
        </w:rPr>
        <w:t>Figure 3.1 Context Diagram</w:t>
      </w:r>
    </w:p>
    <w:p w14:paraId="0ADC9914" w14:textId="77777777" w:rsidR="00E71485" w:rsidRDefault="00E71485" w:rsidP="00072236">
      <w:pPr>
        <w:pStyle w:val="a0"/>
      </w:pPr>
    </w:p>
    <w:p w14:paraId="4F8354EB" w14:textId="12072BBA" w:rsidR="00E71485" w:rsidRDefault="00617358" w:rsidP="00072236">
      <w:pPr>
        <w:pStyle w:val="a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K</w:t>
      </w:r>
      <w:r>
        <w:t xml:space="preserve">IRO System </w:t>
      </w:r>
      <w:r>
        <w:rPr>
          <w:rFonts w:hint="eastAsia"/>
        </w:rPr>
        <w:t>으로부터</w:t>
      </w:r>
      <w:r>
        <w:rPr>
          <w:rFonts w:hint="eastAsia"/>
        </w:rPr>
        <w:t xml:space="preserve"> </w:t>
      </w:r>
      <w:r>
        <w:rPr>
          <w:rFonts w:hint="eastAsia"/>
        </w:rPr>
        <w:t>동기화된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 w:rsidR="00D27C58">
        <w:rPr>
          <w:rFonts w:hint="eastAsia"/>
        </w:rP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 xml:space="preserve">ROS Topic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t xml:space="preserve">ETRI System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ROS Topic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7C5DA265" w14:textId="77777777" w:rsidR="00665A27" w:rsidRDefault="00665A27" w:rsidP="00072236">
      <w:pPr>
        <w:pStyle w:val="a0"/>
      </w:pPr>
    </w:p>
    <w:p w14:paraId="2F2BF387" w14:textId="77777777" w:rsidR="00146695" w:rsidRDefault="008F2E18" w:rsidP="00072236">
      <w:pPr>
        <w:pStyle w:val="10"/>
      </w:pPr>
      <w:bookmarkStart w:id="16" w:name="_Toc348144693"/>
      <w:bookmarkStart w:id="17" w:name="_Toc348144754"/>
      <w:bookmarkStart w:id="18" w:name="_Toc348510437"/>
      <w:bookmarkStart w:id="19" w:name="_Toc351356332"/>
      <w:bookmarkStart w:id="20" w:name="_Toc352046109"/>
      <w:bookmarkStart w:id="21" w:name="_Toc352564051"/>
      <w:bookmarkStart w:id="22" w:name="_Toc352564220"/>
      <w:bookmarkStart w:id="23" w:name="_Toc352577942"/>
      <w:bookmarkStart w:id="24" w:name="_Toc352578387"/>
      <w:bookmarkStart w:id="25" w:name="_Toc362859389"/>
      <w:r>
        <w:br w:type="page"/>
      </w:r>
      <w:bookmarkStart w:id="26" w:name="_Toc11931261"/>
      <w:r w:rsidR="00737A7A">
        <w:rPr>
          <w:rFonts w:hint="eastAsia"/>
        </w:rPr>
        <w:lastRenderedPageBreak/>
        <w:t>Software Architecture</w:t>
      </w:r>
      <w:bookmarkEnd w:id="26"/>
    </w:p>
    <w:p w14:paraId="442A5F2E" w14:textId="77777777" w:rsidR="0057548D" w:rsidRDefault="00737A7A" w:rsidP="00072236">
      <w:pPr>
        <w:pStyle w:val="2"/>
      </w:pPr>
      <w:bookmarkStart w:id="27" w:name="_Toc11931262"/>
      <w:r>
        <w:rPr>
          <w:rFonts w:hint="eastAsia"/>
        </w:rPr>
        <w:t>Module View</w:t>
      </w:r>
      <w:bookmarkEnd w:id="27"/>
    </w:p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14:paraId="0CA4BE83" w14:textId="6FFD4EB4" w:rsidR="001943F6" w:rsidRDefault="001943F6" w:rsidP="00072236"/>
    <w:p w14:paraId="272D5FF0" w14:textId="77777777" w:rsidR="001943F6" w:rsidRDefault="001943F6" w:rsidP="00072236"/>
    <w:p w14:paraId="12C64472" w14:textId="03026B6A" w:rsidR="003C12E2" w:rsidRDefault="00E651D5" w:rsidP="006002B3">
      <w:pPr>
        <w:jc w:val="center"/>
      </w:pPr>
      <w:r>
        <w:rPr>
          <w:noProof/>
        </w:rPr>
        <w:drawing>
          <wp:inline distT="0" distB="0" distL="0" distR="0" wp14:anchorId="0EDF6D58" wp14:editId="2E3BEB62">
            <wp:extent cx="5615940" cy="2503805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7D1D" w14:textId="77777777" w:rsidR="00737A7A" w:rsidRDefault="001943F6" w:rsidP="00893D97">
      <w:pPr>
        <w:jc w:val="center"/>
      </w:pPr>
      <w:r>
        <w:rPr>
          <w:rFonts w:hint="eastAsia"/>
        </w:rPr>
        <w:t>Fig 4.1 Module View</w:t>
      </w:r>
    </w:p>
    <w:p w14:paraId="3A98A81D" w14:textId="77777777" w:rsidR="00CC6573" w:rsidRDefault="00CC6573" w:rsidP="00072236"/>
    <w:p w14:paraId="0D762D91" w14:textId="77777777" w:rsidR="001943F6" w:rsidRDefault="00CC6573" w:rsidP="00072236">
      <w:r>
        <w:rPr>
          <w:rFonts w:hint="eastAsia"/>
        </w:rPr>
        <w:t>Table</w:t>
      </w:r>
      <w:r w:rsidR="001943F6">
        <w:rPr>
          <w:rFonts w:hint="eastAsia"/>
        </w:rPr>
        <w:t xml:space="preserve"> 4.</w:t>
      </w:r>
      <w:r>
        <w:rPr>
          <w:rFonts w:hint="eastAsia"/>
        </w:rPr>
        <w:t>1</w:t>
      </w:r>
      <w:r w:rsidR="001943F6">
        <w:rPr>
          <w:rFonts w:hint="eastAsia"/>
        </w:rPr>
        <w:t xml:space="preserve"> Module catalog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6870"/>
      </w:tblGrid>
      <w:tr w:rsidR="001943F6" w14:paraId="603DCCCD" w14:textId="77777777" w:rsidTr="0082764C">
        <w:tc>
          <w:tcPr>
            <w:tcW w:w="1964" w:type="dxa"/>
            <w:shd w:val="clear" w:color="auto" w:fill="D9D9D9"/>
          </w:tcPr>
          <w:p w14:paraId="09BEBCAA" w14:textId="77777777" w:rsidR="001943F6" w:rsidRDefault="001943F6" w:rsidP="00072236">
            <w:r>
              <w:rPr>
                <w:rFonts w:hint="eastAsia"/>
              </w:rPr>
              <w:t>Module</w:t>
            </w:r>
          </w:p>
        </w:tc>
        <w:tc>
          <w:tcPr>
            <w:tcW w:w="6870" w:type="dxa"/>
            <w:shd w:val="clear" w:color="auto" w:fill="D9D9D9"/>
          </w:tcPr>
          <w:p w14:paraId="755886F1" w14:textId="77777777" w:rsidR="001943F6" w:rsidRDefault="00CC6573" w:rsidP="00072236">
            <w:r>
              <w:t>Responsibility</w:t>
            </w:r>
          </w:p>
        </w:tc>
      </w:tr>
      <w:tr w:rsidR="001943F6" w14:paraId="1716CB1A" w14:textId="77777777" w:rsidTr="0082764C">
        <w:tc>
          <w:tcPr>
            <w:tcW w:w="1964" w:type="dxa"/>
          </w:tcPr>
          <w:p w14:paraId="3DE6BB0D" w14:textId="44DD875D" w:rsidR="001943F6" w:rsidRDefault="0082764C" w:rsidP="00072236">
            <w:r>
              <w:t xml:space="preserve">run </w:t>
            </w:r>
            <w:proofErr w:type="spellStart"/>
            <w:r>
              <w:t>snu</w:t>
            </w:r>
            <w:proofErr w:type="spellEnd"/>
            <w:r>
              <w:t xml:space="preserve"> module</w:t>
            </w:r>
          </w:p>
        </w:tc>
        <w:tc>
          <w:tcPr>
            <w:tcW w:w="6870" w:type="dxa"/>
          </w:tcPr>
          <w:p w14:paraId="57A2AEBF" w14:textId="4F6FFCA5" w:rsidR="001943F6" w:rsidRDefault="00034617" w:rsidP="00072236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프레임워크의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</w:p>
        </w:tc>
      </w:tr>
      <w:tr w:rsidR="001943F6" w:rsidRPr="00034617" w14:paraId="72368329" w14:textId="77777777" w:rsidTr="0082764C">
        <w:tc>
          <w:tcPr>
            <w:tcW w:w="1964" w:type="dxa"/>
          </w:tcPr>
          <w:p w14:paraId="607A65A2" w14:textId="494CBA17" w:rsidR="001943F6" w:rsidRDefault="00034617" w:rsidP="00072236">
            <w:r>
              <w:t>c</w:t>
            </w:r>
            <w:r w:rsidR="0082764C">
              <w:t>onfig</w:t>
            </w:r>
          </w:p>
        </w:tc>
        <w:tc>
          <w:tcPr>
            <w:tcW w:w="6870" w:type="dxa"/>
          </w:tcPr>
          <w:p w14:paraId="5299D2BD" w14:textId="794ACDC4" w:rsidR="001943F6" w:rsidRDefault="00034617" w:rsidP="00072236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프레임워크의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t>component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1943F6" w14:paraId="76B55E3C" w14:textId="77777777" w:rsidTr="0082764C">
        <w:tc>
          <w:tcPr>
            <w:tcW w:w="1964" w:type="dxa"/>
          </w:tcPr>
          <w:p w14:paraId="3052A851" w14:textId="32D81C31" w:rsidR="001943F6" w:rsidRDefault="00034617" w:rsidP="00072236">
            <w:r>
              <w:t>o</w:t>
            </w:r>
            <w:r w:rsidR="0082764C">
              <w:t>ption</w:t>
            </w:r>
          </w:p>
        </w:tc>
        <w:tc>
          <w:tcPr>
            <w:tcW w:w="6870" w:type="dxa"/>
          </w:tcPr>
          <w:p w14:paraId="6E0FFEF8" w14:textId="23EAEFB9" w:rsidR="001943F6" w:rsidRDefault="00034617" w:rsidP="00072236"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t>component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세부값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3C12E2" w14:paraId="47CFFFDF" w14:textId="77777777" w:rsidTr="0082764C">
        <w:tc>
          <w:tcPr>
            <w:tcW w:w="1964" w:type="dxa"/>
          </w:tcPr>
          <w:p w14:paraId="26ED249A" w14:textId="3C79BC4D" w:rsidR="003C12E2" w:rsidRDefault="00034617" w:rsidP="00072236">
            <w:proofErr w:type="spellStart"/>
            <w:r>
              <w:t>s</w:t>
            </w:r>
            <w:r w:rsidR="0082764C">
              <w:t>nu</w:t>
            </w:r>
            <w:proofErr w:type="spellEnd"/>
            <w:r w:rsidR="0082764C">
              <w:t xml:space="preserve"> algorithms</w:t>
            </w:r>
          </w:p>
        </w:tc>
        <w:tc>
          <w:tcPr>
            <w:tcW w:w="6870" w:type="dxa"/>
          </w:tcPr>
          <w:p w14:paraId="72A1E4B6" w14:textId="38B402E0" w:rsidR="003C12E2" w:rsidRDefault="00034617" w:rsidP="00072236">
            <w:r>
              <w:rPr>
                <w:rFonts w:hint="eastAsia"/>
              </w:rPr>
              <w:t>c</w:t>
            </w:r>
            <w:r>
              <w:t>onfig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정의된</w:t>
            </w:r>
            <w:r>
              <w:rPr>
                <w:rFonts w:hint="eastAsia"/>
              </w:rPr>
              <w:t xml:space="preserve"> </w:t>
            </w:r>
            <w:r>
              <w:t xml:space="preserve">component algorithm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</w:p>
        </w:tc>
      </w:tr>
      <w:tr w:rsidR="003C12E2" w14:paraId="2BB60B68" w14:textId="77777777" w:rsidTr="0082764C">
        <w:tc>
          <w:tcPr>
            <w:tcW w:w="1964" w:type="dxa"/>
          </w:tcPr>
          <w:p w14:paraId="1197DB44" w14:textId="705810E9" w:rsidR="0082764C" w:rsidRDefault="00034617" w:rsidP="00034617">
            <w:r>
              <w:t>module s</w:t>
            </w:r>
            <w:r w:rsidR="0082764C">
              <w:t>egmentation</w:t>
            </w:r>
          </w:p>
        </w:tc>
        <w:tc>
          <w:tcPr>
            <w:tcW w:w="6870" w:type="dxa"/>
          </w:tcPr>
          <w:p w14:paraId="09C37D99" w14:textId="4611382F" w:rsidR="003C12E2" w:rsidRDefault="00034617" w:rsidP="00072236">
            <w:r>
              <w:rPr>
                <w:rFonts w:hint="eastAsia"/>
              </w:rPr>
              <w:t>전경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구동</w:t>
            </w:r>
          </w:p>
        </w:tc>
      </w:tr>
      <w:tr w:rsidR="0082764C" w14:paraId="55322862" w14:textId="77777777" w:rsidTr="0082764C">
        <w:trPr>
          <w:trHeight w:val="45"/>
        </w:trPr>
        <w:tc>
          <w:tcPr>
            <w:tcW w:w="1964" w:type="dxa"/>
          </w:tcPr>
          <w:p w14:paraId="5F316ABA" w14:textId="46CC1C29" w:rsidR="0082764C" w:rsidRDefault="00034617" w:rsidP="00072236">
            <w:r>
              <w:t>module d</w:t>
            </w:r>
            <w:r w:rsidR="0082764C">
              <w:t>etection</w:t>
            </w:r>
          </w:p>
        </w:tc>
        <w:tc>
          <w:tcPr>
            <w:tcW w:w="6870" w:type="dxa"/>
          </w:tcPr>
          <w:p w14:paraId="05D84740" w14:textId="48B9F933" w:rsidR="0082764C" w:rsidRDefault="00034617" w:rsidP="00072236"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구동</w:t>
            </w:r>
          </w:p>
        </w:tc>
      </w:tr>
      <w:tr w:rsidR="0082764C" w14:paraId="42B80F3C" w14:textId="77777777" w:rsidTr="0082764C">
        <w:trPr>
          <w:trHeight w:val="41"/>
        </w:trPr>
        <w:tc>
          <w:tcPr>
            <w:tcW w:w="1964" w:type="dxa"/>
          </w:tcPr>
          <w:p w14:paraId="1FF0E66B" w14:textId="0BBEC6C0" w:rsidR="0082764C" w:rsidRDefault="00034617" w:rsidP="00072236">
            <w:r>
              <w:t>module t</w:t>
            </w:r>
            <w:r w:rsidR="0082764C">
              <w:t>racking</w:t>
            </w:r>
          </w:p>
        </w:tc>
        <w:tc>
          <w:tcPr>
            <w:tcW w:w="6870" w:type="dxa"/>
          </w:tcPr>
          <w:p w14:paraId="77C459DB" w14:textId="563107D5" w:rsidR="0082764C" w:rsidRDefault="00034617" w:rsidP="00072236"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구동</w:t>
            </w:r>
          </w:p>
        </w:tc>
      </w:tr>
      <w:tr w:rsidR="0082764C" w14:paraId="7B735FA1" w14:textId="77777777" w:rsidTr="0082764C">
        <w:trPr>
          <w:trHeight w:val="41"/>
        </w:trPr>
        <w:tc>
          <w:tcPr>
            <w:tcW w:w="1964" w:type="dxa"/>
          </w:tcPr>
          <w:p w14:paraId="2A2D4132" w14:textId="1F8BEDB5" w:rsidR="0082764C" w:rsidRDefault="00034617" w:rsidP="00072236">
            <w:r>
              <w:t>module action</w:t>
            </w:r>
          </w:p>
        </w:tc>
        <w:tc>
          <w:tcPr>
            <w:tcW w:w="6870" w:type="dxa"/>
          </w:tcPr>
          <w:p w14:paraId="252AF12F" w14:textId="20C7EAC7" w:rsidR="0082764C" w:rsidRDefault="00034617" w:rsidP="00072236">
            <w:r>
              <w:rPr>
                <w:rFonts w:hint="eastAsia"/>
              </w:rPr>
              <w:t>행동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구동</w:t>
            </w:r>
          </w:p>
        </w:tc>
      </w:tr>
      <w:tr w:rsidR="0082764C" w14:paraId="27949370" w14:textId="77777777" w:rsidTr="0082764C">
        <w:trPr>
          <w:trHeight w:val="41"/>
        </w:trPr>
        <w:tc>
          <w:tcPr>
            <w:tcW w:w="1964" w:type="dxa"/>
          </w:tcPr>
          <w:p w14:paraId="14288F3D" w14:textId="4C149763" w:rsidR="0082764C" w:rsidRDefault="00034617" w:rsidP="00072236">
            <w:r>
              <w:t>detection lib</w:t>
            </w:r>
          </w:p>
        </w:tc>
        <w:tc>
          <w:tcPr>
            <w:tcW w:w="6870" w:type="dxa"/>
          </w:tcPr>
          <w:p w14:paraId="730BD26D" w14:textId="7FE0FA0E" w:rsidR="0082764C" w:rsidRDefault="00034617" w:rsidP="00072236"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</w:tr>
      <w:tr w:rsidR="0082764C" w14:paraId="4740A4EE" w14:textId="77777777" w:rsidTr="0082764C">
        <w:trPr>
          <w:trHeight w:val="41"/>
        </w:trPr>
        <w:tc>
          <w:tcPr>
            <w:tcW w:w="1964" w:type="dxa"/>
          </w:tcPr>
          <w:p w14:paraId="09E902A3" w14:textId="2AF61FA0" w:rsidR="0082764C" w:rsidRDefault="00034617" w:rsidP="00072236">
            <w:r>
              <w:t>class objects</w:t>
            </w:r>
          </w:p>
        </w:tc>
        <w:tc>
          <w:tcPr>
            <w:tcW w:w="6870" w:type="dxa"/>
          </w:tcPr>
          <w:p w14:paraId="4B16DD9D" w14:textId="7E7593F0" w:rsidR="0082764C" w:rsidRDefault="00034617" w:rsidP="00072236"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</w:tr>
      <w:tr w:rsidR="0082764C" w14:paraId="691ADF97" w14:textId="77777777" w:rsidTr="0082764C">
        <w:trPr>
          <w:trHeight w:val="41"/>
        </w:trPr>
        <w:tc>
          <w:tcPr>
            <w:tcW w:w="1964" w:type="dxa"/>
          </w:tcPr>
          <w:p w14:paraId="16041096" w14:textId="6AC96EEE" w:rsidR="0082764C" w:rsidRDefault="00034617" w:rsidP="00072236">
            <w:r>
              <w:rPr>
                <w:rFonts w:hint="eastAsia"/>
              </w:rPr>
              <w:t>v</w:t>
            </w:r>
            <w:r>
              <w:t>isualizer</w:t>
            </w:r>
          </w:p>
        </w:tc>
        <w:tc>
          <w:tcPr>
            <w:tcW w:w="6870" w:type="dxa"/>
          </w:tcPr>
          <w:p w14:paraId="34FD00F7" w14:textId="305D2ACE" w:rsidR="0082764C" w:rsidRDefault="00034617" w:rsidP="00072236">
            <w:r>
              <w:rPr>
                <w:rFonts w:hint="eastAsia"/>
              </w:rPr>
              <w:t>알고리즘의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</w:tr>
      <w:tr w:rsidR="00034617" w14:paraId="7C96A597" w14:textId="77777777" w:rsidTr="0082764C">
        <w:trPr>
          <w:trHeight w:val="41"/>
        </w:trPr>
        <w:tc>
          <w:tcPr>
            <w:tcW w:w="1964" w:type="dxa"/>
          </w:tcPr>
          <w:p w14:paraId="4628B279" w14:textId="3272B54B" w:rsidR="00034617" w:rsidRDefault="00034617" w:rsidP="00072236">
            <w:r>
              <w:rPr>
                <w:rFonts w:hint="eastAsia"/>
              </w:rPr>
              <w:t>u</w:t>
            </w:r>
            <w:r>
              <w:t>tils</w:t>
            </w:r>
          </w:p>
        </w:tc>
        <w:tc>
          <w:tcPr>
            <w:tcW w:w="6870" w:type="dxa"/>
          </w:tcPr>
          <w:p w14:paraId="22539C0F" w14:textId="70942426" w:rsidR="00034617" w:rsidRDefault="00034617" w:rsidP="00072236">
            <w:r>
              <w:rPr>
                <w:rFonts w:hint="eastAsia"/>
              </w:rPr>
              <w:t>R</w:t>
            </w:r>
            <w:r>
              <w:t xml:space="preserve">OS topic subscriber, </w:t>
            </w:r>
            <w:r>
              <w:rPr>
                <w:rFonts w:hint="eastAsia"/>
              </w:rPr>
              <w:t>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</w:tr>
    </w:tbl>
    <w:p w14:paraId="01E070CC" w14:textId="77777777" w:rsidR="001943F6" w:rsidRDefault="001943F6" w:rsidP="00072236"/>
    <w:p w14:paraId="1A53F7B0" w14:textId="77777777" w:rsidR="00737A7A" w:rsidRDefault="00737A7A" w:rsidP="00072236">
      <w:pPr>
        <w:pStyle w:val="2"/>
      </w:pPr>
      <w:bookmarkStart w:id="28" w:name="_Toc11931263"/>
      <w:r>
        <w:rPr>
          <w:rFonts w:hint="eastAsia"/>
        </w:rPr>
        <w:lastRenderedPageBreak/>
        <w:t>C&amp;C View</w:t>
      </w:r>
      <w:bookmarkEnd w:id="28"/>
    </w:p>
    <w:p w14:paraId="36ADC997" w14:textId="64500606" w:rsidR="001943F6" w:rsidRPr="00893D97" w:rsidRDefault="00D27C58" w:rsidP="00072236">
      <w:pPr>
        <w:pStyle w:val="a0"/>
      </w:pPr>
      <w:r>
        <w:rPr>
          <w:noProof/>
        </w:rPr>
        <w:drawing>
          <wp:inline distT="0" distB="0" distL="0" distR="0" wp14:anchorId="6D040877" wp14:editId="6573047F">
            <wp:extent cx="5615940" cy="32156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880" w14:textId="77777777" w:rsidR="001943F6" w:rsidRPr="001943F6" w:rsidRDefault="001943F6" w:rsidP="00893D97">
      <w:pPr>
        <w:jc w:val="center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g 4.2</w:t>
      </w:r>
      <w:r w:rsidR="00A50FF7">
        <w:rPr>
          <w:rFonts w:hint="eastAsia"/>
        </w:rPr>
        <w:t xml:space="preserve"> C&amp;C View</w:t>
      </w:r>
    </w:p>
    <w:p w14:paraId="15D65E09" w14:textId="77777777" w:rsidR="00737A7A" w:rsidRDefault="00A50FF7" w:rsidP="00072236">
      <w:pPr>
        <w:pStyle w:val="2"/>
      </w:pPr>
      <w:r>
        <w:br w:type="page"/>
      </w:r>
      <w:bookmarkStart w:id="29" w:name="_Toc11931266"/>
      <w:r w:rsidR="00737A7A">
        <w:rPr>
          <w:rFonts w:hint="eastAsia"/>
        </w:rPr>
        <w:lastRenderedPageBreak/>
        <w:t>Allocation View</w:t>
      </w:r>
      <w:bookmarkEnd w:id="29"/>
    </w:p>
    <w:p w14:paraId="3DFEB10E" w14:textId="1FB88928" w:rsidR="003C12E2" w:rsidRDefault="00D27C58" w:rsidP="00072236">
      <w:pPr>
        <w:pStyle w:val="a0"/>
      </w:pP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EDB4CF6" w14:textId="788B8599" w:rsidR="003C12E2" w:rsidRPr="003C12E2" w:rsidRDefault="003C12E2" w:rsidP="00D27C58"/>
    <w:p w14:paraId="6E246244" w14:textId="713E9C19" w:rsidR="0006751C" w:rsidRDefault="00146695" w:rsidP="00072236">
      <w:pPr>
        <w:pStyle w:val="10"/>
      </w:pPr>
      <w:r>
        <w:br w:type="page"/>
      </w:r>
      <w:bookmarkStart w:id="30" w:name="_Toc11931267"/>
      <w:r w:rsidR="0006751C">
        <w:rPr>
          <w:rFonts w:hint="eastAsia"/>
        </w:rPr>
        <w:lastRenderedPageBreak/>
        <w:t>Architectural Alternatives</w:t>
      </w:r>
      <w:bookmarkEnd w:id="30"/>
    </w:p>
    <w:p w14:paraId="549C2696" w14:textId="77777777" w:rsidR="00765364" w:rsidRDefault="00765364" w:rsidP="00765364">
      <w:pPr>
        <w:pStyle w:val="2"/>
      </w:pPr>
      <w:bookmarkStart w:id="31" w:name="_Toc11931268"/>
      <w:r>
        <w:rPr>
          <w:rFonts w:hint="eastAsia"/>
        </w:rPr>
        <w:t>설계사항</w:t>
      </w:r>
      <w:r>
        <w:rPr>
          <w:rFonts w:hint="eastAsia"/>
        </w:rPr>
        <w:t>1</w:t>
      </w:r>
      <w:bookmarkEnd w:id="31"/>
    </w:p>
    <w:p w14:paraId="05811C44" w14:textId="77777777" w:rsidR="0006751C" w:rsidRDefault="000C19F2" w:rsidP="000C19F2">
      <w:r>
        <w:rPr>
          <w:rFonts w:hint="eastAsia"/>
        </w:rPr>
        <w:t xml:space="preserve">1) </w:t>
      </w:r>
      <w:r w:rsidR="00765364">
        <w:rPr>
          <w:rFonts w:hint="eastAsia"/>
        </w:rPr>
        <w:t>Alternative#1</w:t>
      </w:r>
    </w:p>
    <w:p w14:paraId="45261307" w14:textId="77777777" w:rsidR="0006751C" w:rsidRDefault="0006751C" w:rsidP="00072236">
      <w:pPr>
        <w:pStyle w:val="a0"/>
      </w:pPr>
    </w:p>
    <w:p w14:paraId="60B4C177" w14:textId="77777777" w:rsidR="0006751C" w:rsidRDefault="000C19F2" w:rsidP="000C19F2">
      <w:r>
        <w:rPr>
          <w:rFonts w:hint="eastAsia"/>
        </w:rPr>
        <w:t xml:space="preserve">2) </w:t>
      </w:r>
      <w:r w:rsidR="0006751C">
        <w:rPr>
          <w:rFonts w:hint="eastAsia"/>
        </w:rPr>
        <w:t>Alternative#2</w:t>
      </w:r>
    </w:p>
    <w:p w14:paraId="116EEED7" w14:textId="77777777" w:rsidR="00D109BB" w:rsidRDefault="00D109BB" w:rsidP="000C19F2"/>
    <w:p w14:paraId="67CD6434" w14:textId="77777777" w:rsidR="00BA2D63" w:rsidRDefault="00BA2D63" w:rsidP="000C19F2"/>
    <w:p w14:paraId="4D89FE46" w14:textId="77777777" w:rsidR="00D109BB" w:rsidRDefault="00D109BB" w:rsidP="00D109BB">
      <w:pPr>
        <w:pStyle w:val="2"/>
      </w:pPr>
      <w:bookmarkStart w:id="32" w:name="_Toc11931269"/>
      <w:r>
        <w:rPr>
          <w:rFonts w:hint="eastAsia"/>
        </w:rPr>
        <w:t>설계사항</w:t>
      </w:r>
      <w:r>
        <w:rPr>
          <w:rFonts w:hint="eastAsia"/>
        </w:rPr>
        <w:t>2</w:t>
      </w:r>
      <w:bookmarkEnd w:id="32"/>
    </w:p>
    <w:p w14:paraId="41ECA609" w14:textId="77777777" w:rsidR="00D109BB" w:rsidRDefault="00D109BB" w:rsidP="00D109BB">
      <w:r>
        <w:rPr>
          <w:rFonts w:hint="eastAsia"/>
        </w:rPr>
        <w:t>1) Alternative#1</w:t>
      </w:r>
    </w:p>
    <w:p w14:paraId="2EAA829C" w14:textId="77777777" w:rsidR="00D109BB" w:rsidRDefault="00D109BB" w:rsidP="00D109BB">
      <w:pPr>
        <w:pStyle w:val="a0"/>
      </w:pPr>
    </w:p>
    <w:p w14:paraId="5E615E41" w14:textId="77777777" w:rsidR="00D109BB" w:rsidRDefault="00D109BB" w:rsidP="00D109BB">
      <w:r>
        <w:rPr>
          <w:rFonts w:hint="eastAsia"/>
        </w:rPr>
        <w:t>2) Alternative#2</w:t>
      </w:r>
    </w:p>
    <w:p w14:paraId="5869DDAC" w14:textId="77777777" w:rsidR="00D109BB" w:rsidRDefault="00D109BB" w:rsidP="000C19F2"/>
    <w:p w14:paraId="7069E533" w14:textId="05729402" w:rsidR="00146695" w:rsidRDefault="0006751C" w:rsidP="00072236">
      <w:pPr>
        <w:pStyle w:val="10"/>
      </w:pPr>
      <w:r>
        <w:br w:type="page"/>
      </w:r>
      <w:bookmarkStart w:id="33" w:name="_Toc11931270"/>
      <w:r>
        <w:rPr>
          <w:rFonts w:hint="eastAsia"/>
        </w:rPr>
        <w:lastRenderedPageBreak/>
        <w:t>Scenario Analysis</w:t>
      </w:r>
      <w:bookmarkEnd w:id="33"/>
    </w:p>
    <w:p w14:paraId="17A4C75A" w14:textId="27914DC6" w:rsidR="00D27C58" w:rsidRPr="00D27C58" w:rsidRDefault="00D27C58" w:rsidP="00D27C58">
      <w:pPr>
        <w:pStyle w:val="a0"/>
      </w:pP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D0B4621" w14:textId="77777777" w:rsidR="00146695" w:rsidRDefault="004B31D3" w:rsidP="00072236">
      <w:pPr>
        <w:pStyle w:val="2"/>
      </w:pPr>
      <w:bookmarkStart w:id="34" w:name="_Toc11931271"/>
      <w:r>
        <w:rPr>
          <w:rFonts w:hint="eastAsia"/>
        </w:rPr>
        <w:t>Scenario#</w:t>
      </w:r>
      <w:r w:rsidR="00BA2D63">
        <w:rPr>
          <w:rFonts w:hint="eastAsia"/>
        </w:rPr>
        <w:t>1</w:t>
      </w:r>
      <w:bookmarkEnd w:id="34"/>
    </w:p>
    <w:tbl>
      <w:tblPr>
        <w:tblW w:w="91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24"/>
        <w:gridCol w:w="6281"/>
      </w:tblGrid>
      <w:tr w:rsidR="000C19F2" w:rsidRPr="000C19F2" w14:paraId="2144550F" w14:textId="77777777" w:rsidTr="000C19F2">
        <w:trPr>
          <w:trHeight w:val="240"/>
          <w:tblCellSpacing w:w="0" w:type="dxa"/>
        </w:trPr>
        <w:tc>
          <w:tcPr>
            <w:tcW w:w="9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8E46F1" w14:textId="77777777" w:rsidR="000C19F2" w:rsidRPr="000C19F2" w:rsidRDefault="000C19F2" w:rsidP="000C19F2">
            <w:pPr>
              <w:rPr>
                <w:lang w:val="it-IT"/>
              </w:rPr>
            </w:pPr>
            <w:r w:rsidRPr="000C19F2">
              <w:rPr>
                <w:b/>
                <w:bCs/>
                <w:lang w:val="it-IT"/>
              </w:rPr>
              <w:t>Scenario Refinement for Scenario N</w:t>
            </w:r>
          </w:p>
        </w:tc>
      </w:tr>
      <w:tr w:rsidR="000C19F2" w:rsidRPr="000C19F2" w14:paraId="5E290A59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FDB31" w14:textId="77777777" w:rsidR="000C19F2" w:rsidRPr="000C19F2" w:rsidRDefault="000C19F2" w:rsidP="000C19F2">
            <w:r w:rsidRPr="000C19F2">
              <w:rPr>
                <w:b/>
                <w:bCs/>
              </w:rPr>
              <w:t>Scenario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08D03A" w14:textId="77777777" w:rsidR="000C19F2" w:rsidRPr="000C19F2" w:rsidRDefault="000C19F2" w:rsidP="000C19F2">
            <w:r w:rsidRPr="000C19F2">
              <w:t>Describe the scenario</w:t>
            </w:r>
          </w:p>
        </w:tc>
      </w:tr>
      <w:tr w:rsidR="000C19F2" w:rsidRPr="000C19F2" w14:paraId="0B2A8D58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EEAE5" w14:textId="77777777" w:rsidR="000C19F2" w:rsidRPr="000C19F2" w:rsidRDefault="000C19F2" w:rsidP="000C19F2">
            <w:r w:rsidRPr="000C19F2">
              <w:rPr>
                <w:b/>
                <w:bCs/>
              </w:rPr>
              <w:t>Business Goals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0648FB" w14:textId="77777777" w:rsidR="000C19F2" w:rsidRPr="000C19F2" w:rsidRDefault="000C19F2" w:rsidP="000C19F2">
            <w:r w:rsidRPr="000C19F2">
              <w:t>Describe the business goals that are affected by the scenario</w:t>
            </w:r>
          </w:p>
        </w:tc>
      </w:tr>
      <w:tr w:rsidR="000C19F2" w:rsidRPr="000C19F2" w14:paraId="29D716F1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D195F" w14:textId="77777777" w:rsidR="000C19F2" w:rsidRPr="000C19F2" w:rsidRDefault="000C19F2" w:rsidP="000C19F2">
            <w:r w:rsidRPr="000C19F2">
              <w:rPr>
                <w:b/>
                <w:bCs/>
              </w:rPr>
              <w:t>Attribute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433864" w14:textId="77777777" w:rsidR="000C19F2" w:rsidRPr="000C19F2" w:rsidRDefault="000C19F2" w:rsidP="000C19F2">
            <w:r w:rsidRPr="000C19F2">
              <w:t>Describe the relevant quality attributes associated with the scenario</w:t>
            </w:r>
          </w:p>
        </w:tc>
      </w:tr>
      <w:tr w:rsidR="000C19F2" w:rsidRPr="000C19F2" w14:paraId="38AF806A" w14:textId="77777777" w:rsidTr="000C19F2">
        <w:trPr>
          <w:trHeight w:val="240"/>
          <w:tblCellSpacing w:w="0" w:type="dxa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97E162" w14:textId="77777777" w:rsidR="000C19F2" w:rsidRPr="000C19F2" w:rsidRDefault="000C19F2" w:rsidP="000C19F2">
            <w:r w:rsidRPr="000C19F2">
              <w:rPr>
                <w:b/>
                <w:bCs/>
              </w:rPr>
              <w:t>Scenario Refinement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E5188" w14:textId="77777777" w:rsidR="000C19F2" w:rsidRPr="000C19F2" w:rsidRDefault="000C19F2" w:rsidP="000C19F2">
            <w:r w:rsidRPr="000C19F2">
              <w:rPr>
                <w:b/>
                <w:bCs/>
              </w:rPr>
              <w:t>Stimulus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9B95" w14:textId="77777777" w:rsidR="000C19F2" w:rsidRPr="000C19F2" w:rsidRDefault="000C19F2" w:rsidP="000C19F2">
            <w:r w:rsidRPr="000C19F2">
              <w:t>The condition that affects the system</w:t>
            </w:r>
          </w:p>
        </w:tc>
      </w:tr>
      <w:tr w:rsidR="000C19F2" w:rsidRPr="000C19F2" w14:paraId="0EC7D025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FDE41D1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FCA90" w14:textId="77777777" w:rsidR="000C19F2" w:rsidRPr="000C19F2" w:rsidRDefault="000C19F2" w:rsidP="000C19F2">
            <w:r w:rsidRPr="000C19F2">
              <w:rPr>
                <w:b/>
                <w:bCs/>
              </w:rPr>
              <w:t>Stimulus Source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AD5C5" w14:textId="77777777" w:rsidR="000C19F2" w:rsidRPr="000C19F2" w:rsidRDefault="000C19F2" w:rsidP="000C19F2">
            <w:r w:rsidRPr="000C19F2">
              <w:t>The entity that generated the stimulus</w:t>
            </w:r>
          </w:p>
        </w:tc>
      </w:tr>
      <w:tr w:rsidR="000C19F2" w:rsidRPr="000C19F2" w14:paraId="00C2E73F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288CC4C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24391" w14:textId="77777777" w:rsidR="000C19F2" w:rsidRPr="000C19F2" w:rsidRDefault="000C19F2" w:rsidP="000C19F2">
            <w:r w:rsidRPr="000C19F2">
              <w:rPr>
                <w:b/>
                <w:bCs/>
              </w:rPr>
              <w:t>Environment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70836" w14:textId="77777777" w:rsidR="000C19F2" w:rsidRPr="000C19F2" w:rsidRDefault="000C19F2" w:rsidP="000C19F2">
            <w:r w:rsidRPr="000C19F2">
              <w:t>The condition under which the stimulus occurred</w:t>
            </w:r>
          </w:p>
        </w:tc>
      </w:tr>
      <w:tr w:rsidR="000C19F2" w:rsidRPr="000C19F2" w14:paraId="4B588253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02E1761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3C6A0" w14:textId="77777777" w:rsidR="000C19F2" w:rsidRPr="000C19F2" w:rsidRDefault="000C19F2" w:rsidP="000C19F2">
            <w:r w:rsidRPr="000C19F2">
              <w:rPr>
                <w:b/>
                <w:bCs/>
              </w:rPr>
              <w:t>Artifact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793A9" w14:textId="77777777" w:rsidR="000C19F2" w:rsidRPr="000C19F2" w:rsidRDefault="000C19F2" w:rsidP="000C19F2">
            <w:r w:rsidRPr="000C19F2">
              <w:t>The artifact that was stimulated</w:t>
            </w:r>
          </w:p>
        </w:tc>
      </w:tr>
      <w:tr w:rsidR="000C19F2" w:rsidRPr="000C19F2" w14:paraId="5CA0667E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D8C9261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8601E" w14:textId="77777777" w:rsidR="000C19F2" w:rsidRPr="000C19F2" w:rsidRDefault="000C19F2" w:rsidP="000C19F2">
            <w:r w:rsidRPr="000C19F2">
              <w:rPr>
                <w:b/>
                <w:bCs/>
              </w:rPr>
              <w:t>Response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C204F" w14:textId="77777777" w:rsidR="000C19F2" w:rsidRPr="000C19F2" w:rsidRDefault="000C19F2" w:rsidP="000C19F2">
            <w:r w:rsidRPr="000C19F2">
              <w:t>The activity that results from the stimulus</w:t>
            </w:r>
          </w:p>
        </w:tc>
      </w:tr>
      <w:tr w:rsidR="000C19F2" w:rsidRPr="000C19F2" w14:paraId="1BF4147B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088C9EA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DD30" w14:textId="77777777" w:rsidR="000C19F2" w:rsidRPr="000C19F2" w:rsidRDefault="000C19F2" w:rsidP="000C19F2">
            <w:r w:rsidRPr="000C19F2">
              <w:rPr>
                <w:b/>
                <w:bCs/>
              </w:rPr>
              <w:t xml:space="preserve">Response Measure 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069B6" w14:textId="77777777" w:rsidR="000C19F2" w:rsidRPr="000C19F2" w:rsidRDefault="000C19F2" w:rsidP="000C19F2">
            <w:r w:rsidRPr="000C19F2">
              <w:t>The measure by which the system’s response will be evaluated</w:t>
            </w:r>
          </w:p>
        </w:tc>
      </w:tr>
      <w:tr w:rsidR="000C19F2" w:rsidRPr="000C19F2" w14:paraId="33E24959" w14:textId="77777777" w:rsidTr="000C19F2">
        <w:trPr>
          <w:trHeight w:val="555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27059" w14:textId="77777777" w:rsidR="000C19F2" w:rsidRPr="000C19F2" w:rsidRDefault="000C19F2" w:rsidP="000C19F2">
            <w:r w:rsidRPr="000C19F2">
              <w:rPr>
                <w:b/>
                <w:bCs/>
              </w:rPr>
              <w:t>Architectural Decisions and Reasoning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5CF2FB" w14:textId="77777777" w:rsidR="000C19F2" w:rsidRPr="000C19F2" w:rsidRDefault="000C19F2" w:rsidP="000C19F2">
            <w:r w:rsidRPr="000C19F2">
              <w:t>Describe the architectural decisions relevant to this scenario that affect quality attribute response and a discussion of the qualitative and/or quantitative rationale for why the architectural decisions contribute to meeting the quality attribute response requirement</w:t>
            </w:r>
          </w:p>
        </w:tc>
      </w:tr>
      <w:tr w:rsidR="000C19F2" w:rsidRPr="000C19F2" w14:paraId="6324D0A4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49DB9" w14:textId="77777777" w:rsidR="000C19F2" w:rsidRPr="000C19F2" w:rsidRDefault="000C19F2" w:rsidP="000C19F2">
            <w:r w:rsidRPr="000C19F2">
              <w:rPr>
                <w:b/>
                <w:bCs/>
              </w:rPr>
              <w:t>Risks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37323" w14:textId="77777777" w:rsidR="000C19F2" w:rsidRPr="000C19F2" w:rsidRDefault="000C19F2" w:rsidP="000C19F2">
            <w:r w:rsidRPr="000C19F2">
              <w:t>Describe risks any discovered</w:t>
            </w:r>
          </w:p>
        </w:tc>
      </w:tr>
      <w:tr w:rsidR="000C19F2" w:rsidRPr="000C19F2" w14:paraId="6E443105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515FF" w14:textId="77777777" w:rsidR="000C19F2" w:rsidRPr="000C19F2" w:rsidRDefault="000C19F2" w:rsidP="000C19F2">
            <w:r w:rsidRPr="000C19F2">
              <w:rPr>
                <w:b/>
                <w:bCs/>
              </w:rPr>
              <w:t>Tradeoffs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099920" w14:textId="77777777" w:rsidR="000C19F2" w:rsidRPr="000C19F2" w:rsidRDefault="000C19F2" w:rsidP="000C19F2">
            <w:r w:rsidRPr="000C19F2">
              <w:t>Describe tradeoffs any discovered</w:t>
            </w:r>
          </w:p>
        </w:tc>
      </w:tr>
    </w:tbl>
    <w:p w14:paraId="49198932" w14:textId="77777777" w:rsidR="00BE15C7" w:rsidRPr="00BE15C7" w:rsidRDefault="00BE15C7" w:rsidP="00072236"/>
    <w:p w14:paraId="6FB4DE60" w14:textId="77777777" w:rsidR="0087063C" w:rsidRDefault="0087063C" w:rsidP="0087063C">
      <w:pPr>
        <w:pStyle w:val="a0"/>
      </w:pPr>
    </w:p>
    <w:p w14:paraId="08C3EA83" w14:textId="77777777" w:rsidR="0087063C" w:rsidRPr="0087063C" w:rsidRDefault="0087063C" w:rsidP="0087063C">
      <w:pPr>
        <w:pStyle w:val="a0"/>
      </w:pPr>
    </w:p>
    <w:sectPr w:rsidR="0087063C" w:rsidRPr="0087063C" w:rsidSect="00BD2608">
      <w:headerReference w:type="even" r:id="rId16"/>
      <w:footerReference w:type="default" r:id="rId17"/>
      <w:pgSz w:w="11906" w:h="16838" w:code="9"/>
      <w:pgMar w:top="1985" w:right="1531" w:bottom="1418" w:left="1531" w:header="1078" w:footer="851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9CA29" w14:textId="77777777" w:rsidR="00EE0573" w:rsidRDefault="00EE0573" w:rsidP="00072236">
      <w:r>
        <w:separator/>
      </w:r>
    </w:p>
    <w:p w14:paraId="412D6BAC" w14:textId="77777777" w:rsidR="00EE0573" w:rsidRDefault="00EE0573" w:rsidP="00072236"/>
    <w:p w14:paraId="06888B17" w14:textId="77777777" w:rsidR="00EE0573" w:rsidRDefault="00EE0573" w:rsidP="008F2B35"/>
  </w:endnote>
  <w:endnote w:type="continuationSeparator" w:id="0">
    <w:p w14:paraId="7C1CBCDF" w14:textId="77777777" w:rsidR="00EE0573" w:rsidRDefault="00EE0573" w:rsidP="00072236">
      <w:r>
        <w:continuationSeparator/>
      </w:r>
    </w:p>
    <w:p w14:paraId="7586C00D" w14:textId="77777777" w:rsidR="00EE0573" w:rsidRDefault="00EE0573" w:rsidP="00072236"/>
    <w:p w14:paraId="4D82BB77" w14:textId="77777777" w:rsidR="00EE0573" w:rsidRDefault="00EE0573" w:rsidP="008F2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AF11B" w14:textId="77777777" w:rsidR="00034617" w:rsidRDefault="00034617" w:rsidP="00072236">
    <w:pPr>
      <w:pStyle w:val="a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DF0805C" w14:textId="77777777" w:rsidR="00034617" w:rsidRDefault="00034617" w:rsidP="000722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034617" w14:paraId="1D15D491" w14:textId="77777777">
      <w:tc>
        <w:tcPr>
          <w:tcW w:w="2990" w:type="dxa"/>
        </w:tcPr>
        <w:p w14:paraId="1872D134" w14:textId="77777777" w:rsidR="00034617" w:rsidRDefault="00034617" w:rsidP="00072236">
          <w:pPr>
            <w:pStyle w:val="a6"/>
          </w:pPr>
        </w:p>
      </w:tc>
      <w:tc>
        <w:tcPr>
          <w:tcW w:w="3089" w:type="dxa"/>
        </w:tcPr>
        <w:p w14:paraId="07D07DF4" w14:textId="77777777" w:rsidR="00034617" w:rsidRDefault="00034617" w:rsidP="00AD68DA">
          <w:pPr>
            <w:pStyle w:val="a6"/>
            <w:jc w:val="center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PAGE 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ii</w:t>
          </w:r>
          <w:r>
            <w:rPr>
              <w:rStyle w:val="a7"/>
            </w:rPr>
            <w:fldChar w:fldCharType="end"/>
          </w:r>
        </w:p>
      </w:tc>
      <w:tc>
        <w:tcPr>
          <w:tcW w:w="3051" w:type="dxa"/>
        </w:tcPr>
        <w:p w14:paraId="647CA6BF" w14:textId="77777777" w:rsidR="00034617" w:rsidRDefault="00034617" w:rsidP="00AD68DA">
          <w:pPr>
            <w:pStyle w:val="a6"/>
            <w:jc w:val="right"/>
          </w:pPr>
        </w:p>
      </w:tc>
    </w:tr>
  </w:tbl>
  <w:p w14:paraId="698876B8" w14:textId="77777777" w:rsidR="00034617" w:rsidRDefault="00034617" w:rsidP="0007223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034617" w14:paraId="0D76D534" w14:textId="77777777">
      <w:tc>
        <w:tcPr>
          <w:tcW w:w="2990" w:type="dxa"/>
        </w:tcPr>
        <w:p w14:paraId="3BD80308" w14:textId="77777777" w:rsidR="00034617" w:rsidRDefault="00034617" w:rsidP="00072236">
          <w:pPr>
            <w:pStyle w:val="a6"/>
          </w:pPr>
        </w:p>
      </w:tc>
      <w:tc>
        <w:tcPr>
          <w:tcW w:w="3089" w:type="dxa"/>
        </w:tcPr>
        <w:p w14:paraId="68F924DE" w14:textId="77777777" w:rsidR="00034617" w:rsidRDefault="00034617" w:rsidP="00072236">
          <w:pPr>
            <w:pStyle w:val="a6"/>
          </w:pPr>
        </w:p>
      </w:tc>
      <w:tc>
        <w:tcPr>
          <w:tcW w:w="3051" w:type="dxa"/>
        </w:tcPr>
        <w:p w14:paraId="3908461F" w14:textId="77777777" w:rsidR="00034617" w:rsidRDefault="00034617" w:rsidP="00072236">
          <w:pPr>
            <w:pStyle w:val="a6"/>
          </w:pPr>
        </w:p>
      </w:tc>
    </w:tr>
  </w:tbl>
  <w:p w14:paraId="22DDD960" w14:textId="77777777" w:rsidR="00034617" w:rsidRDefault="00034617" w:rsidP="0007223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941"/>
      <w:gridCol w:w="2948"/>
    </w:tblGrid>
    <w:tr w:rsidR="00034617" w14:paraId="567131D8" w14:textId="77777777" w:rsidTr="001E2882">
      <w:tc>
        <w:tcPr>
          <w:tcW w:w="2941" w:type="dxa"/>
        </w:tcPr>
        <w:p w14:paraId="7CB1BEB6" w14:textId="77777777" w:rsidR="00034617" w:rsidRDefault="00034617" w:rsidP="00072236">
          <w:pPr>
            <w:pStyle w:val="a6"/>
          </w:pPr>
        </w:p>
      </w:tc>
      <w:tc>
        <w:tcPr>
          <w:tcW w:w="2948" w:type="dxa"/>
        </w:tcPr>
        <w:p w14:paraId="49EE4F9E" w14:textId="77777777" w:rsidR="00034617" w:rsidRDefault="00034617" w:rsidP="00924459">
          <w:pPr>
            <w:jc w:val="center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9</w:t>
          </w:r>
          <w:r>
            <w:rPr>
              <w:rStyle w:val="a7"/>
            </w:rPr>
            <w:fldChar w:fldCharType="end"/>
          </w:r>
          <w:r>
            <w:rPr>
              <w:rStyle w:val="a7"/>
              <w:rFonts w:hint="eastAsia"/>
            </w:rPr>
            <w:t>/8</w:t>
          </w:r>
        </w:p>
      </w:tc>
    </w:tr>
  </w:tbl>
  <w:p w14:paraId="4F921651" w14:textId="77777777" w:rsidR="00034617" w:rsidRDefault="00034617" w:rsidP="008F2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241EF" w14:textId="77777777" w:rsidR="00EE0573" w:rsidRDefault="00EE0573" w:rsidP="00072236">
      <w:r>
        <w:separator/>
      </w:r>
    </w:p>
    <w:p w14:paraId="6AF83FDE" w14:textId="77777777" w:rsidR="00EE0573" w:rsidRDefault="00EE0573" w:rsidP="00072236"/>
    <w:p w14:paraId="50B723E1" w14:textId="77777777" w:rsidR="00EE0573" w:rsidRDefault="00EE0573" w:rsidP="008F2B35"/>
  </w:footnote>
  <w:footnote w:type="continuationSeparator" w:id="0">
    <w:p w14:paraId="17269C94" w14:textId="77777777" w:rsidR="00EE0573" w:rsidRDefault="00EE0573" w:rsidP="00072236">
      <w:r>
        <w:continuationSeparator/>
      </w:r>
    </w:p>
    <w:p w14:paraId="3F518BE5" w14:textId="77777777" w:rsidR="00EE0573" w:rsidRDefault="00EE0573" w:rsidP="00072236"/>
    <w:p w14:paraId="36709786" w14:textId="77777777" w:rsidR="00EE0573" w:rsidRDefault="00EE0573" w:rsidP="008F2B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80"/>
      <w:gridCol w:w="1760"/>
      <w:gridCol w:w="3190"/>
      <w:gridCol w:w="1100"/>
    </w:tblGrid>
    <w:tr w:rsidR="00034617" w14:paraId="2C7BC468" w14:textId="77777777">
      <w:trPr>
        <w:cantSplit/>
      </w:trPr>
      <w:tc>
        <w:tcPr>
          <w:tcW w:w="3080" w:type="dxa"/>
          <w:tcBorders>
            <w:bottom w:val="single" w:sz="12" w:space="0" w:color="auto"/>
          </w:tcBorders>
        </w:tcPr>
        <w:p w14:paraId="7253BD6C" w14:textId="77777777" w:rsidR="00034617" w:rsidRDefault="00034617" w:rsidP="00072236">
          <w:pPr>
            <w:pStyle w:val="a8"/>
          </w:pPr>
        </w:p>
      </w:tc>
      <w:tc>
        <w:tcPr>
          <w:tcW w:w="17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1196D78A" w14:textId="77777777" w:rsidR="00034617" w:rsidRPr="00B70E16" w:rsidRDefault="00034617" w:rsidP="00072236">
          <w:pPr>
            <w:pStyle w:val="a8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Date</w:t>
          </w:r>
        </w:p>
        <w:p w14:paraId="62D793FC" w14:textId="580F68FA" w:rsidR="00034617" w:rsidRDefault="00034617" w:rsidP="00B70E16">
          <w:pPr>
            <w:pStyle w:val="a6"/>
            <w:ind w:firstLineChars="50" w:firstLine="110"/>
            <w:rPr>
              <w:sz w:val="16"/>
            </w:rPr>
          </w:pPr>
          <w:r>
            <w:rPr>
              <w:rFonts w:hint="eastAsia"/>
            </w:rPr>
            <w:t>2</w:t>
          </w:r>
          <w:r>
            <w:t>020</w:t>
          </w:r>
          <w:r>
            <w:rPr>
              <w:rFonts w:hint="eastAsia"/>
            </w:rPr>
            <w:t>.</w:t>
          </w:r>
          <w:r>
            <w:t>12</w:t>
          </w:r>
          <w:r>
            <w:rPr>
              <w:rFonts w:hint="eastAsia"/>
            </w:rPr>
            <w:t>.</w:t>
          </w:r>
          <w:r>
            <w:t>10</w:t>
          </w:r>
        </w:p>
      </w:tc>
      <w:tc>
        <w:tcPr>
          <w:tcW w:w="3190" w:type="dxa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03551600" w14:textId="77777777" w:rsidR="00034617" w:rsidRPr="00B70E16" w:rsidRDefault="00034617" w:rsidP="00072236">
          <w:pPr>
            <w:pStyle w:val="a6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Doc. Number</w:t>
          </w:r>
        </w:p>
        <w:p w14:paraId="72399D3E" w14:textId="261336AF" w:rsidR="00034617" w:rsidRDefault="00034617" w:rsidP="00072236">
          <w:pPr>
            <w:pStyle w:val="a6"/>
            <w:rPr>
              <w:rFonts w:eastAsia="굴림체"/>
              <w:sz w:val="16"/>
            </w:rPr>
          </w:pPr>
          <w:r>
            <w:rPr>
              <w:rFonts w:hint="eastAsia"/>
            </w:rPr>
            <w:t xml:space="preserve"> S</w:t>
          </w:r>
          <w:r>
            <w:t>NU</w:t>
          </w:r>
          <w:r>
            <w:rPr>
              <w:rFonts w:hint="eastAsia"/>
            </w:rPr>
            <w:t>-SW</w:t>
          </w:r>
          <w:r>
            <w:t>D</w:t>
          </w:r>
          <w:r>
            <w:rPr>
              <w:rFonts w:hint="eastAsia"/>
            </w:rPr>
            <w:t>-SAD-0</w:t>
          </w:r>
          <w:r>
            <w:t>1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275249EA" w14:textId="77777777" w:rsidR="00034617" w:rsidRPr="00B70E16" w:rsidRDefault="00034617" w:rsidP="00072236">
          <w:pPr>
            <w:pStyle w:val="a6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Version</w:t>
          </w:r>
        </w:p>
        <w:p w14:paraId="1AEA6044" w14:textId="77777777" w:rsidR="00034617" w:rsidRDefault="00034617" w:rsidP="00B70E16">
          <w:pPr>
            <w:pStyle w:val="a6"/>
            <w:ind w:firstLineChars="50" w:firstLine="110"/>
            <w:rPr>
              <w:sz w:val="16"/>
            </w:rPr>
          </w:pPr>
          <w:r>
            <w:rPr>
              <w:rFonts w:hint="eastAsia"/>
            </w:rPr>
            <w:t>v1.0</w:t>
          </w:r>
        </w:p>
      </w:tc>
    </w:tr>
  </w:tbl>
  <w:p w14:paraId="232A89FF" w14:textId="77777777" w:rsidR="00034617" w:rsidRDefault="00034617" w:rsidP="0007223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82"/>
      <w:gridCol w:w="798"/>
      <w:gridCol w:w="2090"/>
      <w:gridCol w:w="1677"/>
      <w:gridCol w:w="413"/>
      <w:gridCol w:w="770"/>
      <w:gridCol w:w="1100"/>
    </w:tblGrid>
    <w:tr w:rsidR="00034617" w14:paraId="7C440F00" w14:textId="77777777">
      <w:trPr>
        <w:cantSplit/>
      </w:trPr>
      <w:tc>
        <w:tcPr>
          <w:tcW w:w="3080" w:type="dxa"/>
          <w:gridSpan w:val="2"/>
          <w:tcBorders>
            <w:bottom w:val="single" w:sz="12" w:space="0" w:color="auto"/>
          </w:tcBorders>
        </w:tcPr>
        <w:p w14:paraId="231D33D4" w14:textId="77777777" w:rsidR="00034617" w:rsidRDefault="00034617" w:rsidP="00072236">
          <w:pPr>
            <w:pStyle w:val="a8"/>
          </w:pPr>
        </w:p>
      </w:tc>
      <w:tc>
        <w:tcPr>
          <w:tcW w:w="20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325A0ABB" w14:textId="77777777" w:rsidR="00034617" w:rsidRDefault="00034617" w:rsidP="00072236">
          <w:pPr>
            <w:pStyle w:val="a8"/>
          </w:pPr>
          <w:r>
            <w:rPr>
              <w:rFonts w:hint="eastAsia"/>
            </w:rPr>
            <w:t>Date</w:t>
          </w:r>
        </w:p>
        <w:p w14:paraId="435A830C" w14:textId="0C45A5F3" w:rsidR="00034617" w:rsidRDefault="00034617" w:rsidP="00072236">
          <w:pPr>
            <w:pStyle w:val="a6"/>
            <w:rPr>
              <w:sz w:val="16"/>
            </w:rPr>
          </w:pPr>
          <w:r>
            <w:rPr>
              <w:rFonts w:hint="eastAsia"/>
            </w:rPr>
            <w:t>20</w:t>
          </w:r>
          <w:r>
            <w:t>20</w:t>
          </w:r>
          <w:r>
            <w:rPr>
              <w:rFonts w:hint="eastAsia"/>
            </w:rPr>
            <w:t>.</w:t>
          </w:r>
          <w:r>
            <w:t>12</w:t>
          </w:r>
          <w:r>
            <w:rPr>
              <w:rFonts w:hint="eastAsia"/>
            </w:rPr>
            <w:t>.</w:t>
          </w:r>
          <w:r>
            <w:t>09</w:t>
          </w:r>
        </w:p>
      </w:tc>
      <w:tc>
        <w:tcPr>
          <w:tcW w:w="2860" w:type="dxa"/>
          <w:gridSpan w:val="3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02623868" w14:textId="77777777" w:rsidR="00034617" w:rsidRDefault="00034617" w:rsidP="00072236">
          <w:pPr>
            <w:pStyle w:val="a6"/>
          </w:pPr>
          <w:r>
            <w:rPr>
              <w:rFonts w:hint="eastAsia"/>
            </w:rPr>
            <w:t>Doc. Number</w:t>
          </w:r>
        </w:p>
        <w:p w14:paraId="0D1AA77B" w14:textId="06191D9D" w:rsidR="00034617" w:rsidRDefault="00034617" w:rsidP="00D02EB4">
          <w:pPr>
            <w:pStyle w:val="a6"/>
            <w:ind w:firstLineChars="50" w:firstLine="110"/>
            <w:rPr>
              <w:rFonts w:eastAsia="굴림체"/>
              <w:sz w:val="16"/>
            </w:rPr>
          </w:pPr>
          <w:r>
            <w:t>SNU</w:t>
          </w:r>
          <w:r>
            <w:rPr>
              <w:rFonts w:hint="eastAsia"/>
            </w:rPr>
            <w:t>-SW</w:t>
          </w:r>
          <w:r>
            <w:t>D</w:t>
          </w:r>
          <w:r>
            <w:rPr>
              <w:rFonts w:hint="eastAsia"/>
            </w:rPr>
            <w:t>-SAD-01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5297C7EA" w14:textId="77777777" w:rsidR="00034617" w:rsidRDefault="00034617" w:rsidP="00072236">
          <w:pPr>
            <w:pStyle w:val="a6"/>
          </w:pPr>
          <w:r>
            <w:rPr>
              <w:rFonts w:hint="eastAsia"/>
            </w:rPr>
            <w:t>Version</w:t>
          </w:r>
        </w:p>
        <w:p w14:paraId="23DD4F9D" w14:textId="77777777" w:rsidR="00034617" w:rsidRDefault="00034617" w:rsidP="00D02EB4">
          <w:pPr>
            <w:pStyle w:val="a6"/>
            <w:ind w:firstLineChars="50" w:firstLine="110"/>
            <w:rPr>
              <w:sz w:val="16"/>
            </w:rPr>
          </w:pPr>
          <w:r>
            <w:rPr>
              <w:rFonts w:hint="eastAsia"/>
            </w:rPr>
            <w:t>v1.0</w:t>
          </w:r>
        </w:p>
      </w:tc>
    </w:tr>
    <w:tr w:rsidR="00034617" w14:paraId="0559B395" w14:textId="77777777">
      <w:trPr>
        <w:cantSplit/>
      </w:trPr>
      <w:tc>
        <w:tcPr>
          <w:tcW w:w="2282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14:paraId="5A007274" w14:textId="77777777" w:rsidR="00034617" w:rsidRDefault="00034617" w:rsidP="00072236">
          <w:pPr>
            <w:pStyle w:val="a8"/>
          </w:pPr>
          <w:r>
            <w:rPr>
              <w:rFonts w:hint="eastAsia"/>
            </w:rPr>
            <w:t>Author</w:t>
          </w:r>
        </w:p>
        <w:p w14:paraId="5E33A4EE" w14:textId="538859B3" w:rsidR="00034617" w:rsidRDefault="00034617" w:rsidP="00072236">
          <w:pPr>
            <w:pStyle w:val="a8"/>
            <w:rPr>
              <w:sz w:val="16"/>
            </w:rPr>
          </w:pPr>
          <w:r>
            <w:rPr>
              <w:rFonts w:hint="eastAsia"/>
            </w:rPr>
            <w:t>이호준</w:t>
          </w:r>
        </w:p>
      </w:tc>
      <w:tc>
        <w:tcPr>
          <w:tcW w:w="4565" w:type="dxa"/>
          <w:gridSpan w:val="3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7E4B21AA" w14:textId="77777777" w:rsidR="00034617" w:rsidRDefault="00034617" w:rsidP="00072236">
          <w:pPr>
            <w:pStyle w:val="a8"/>
          </w:pPr>
          <w:proofErr w:type="spellStart"/>
          <w:r>
            <w:rPr>
              <w:rFonts w:hint="eastAsia"/>
            </w:rPr>
            <w:t>Reviewd</w:t>
          </w:r>
          <w:proofErr w:type="spellEnd"/>
          <w:r>
            <w:rPr>
              <w:rFonts w:hint="eastAsia"/>
            </w:rPr>
            <w:t xml:space="preserve"> by</w:t>
          </w:r>
        </w:p>
        <w:p w14:paraId="2357637B" w14:textId="2D54EC13" w:rsidR="00034617" w:rsidRDefault="00034617" w:rsidP="00072236">
          <w:pPr>
            <w:pStyle w:val="a8"/>
            <w:rPr>
              <w:sz w:val="16"/>
            </w:rPr>
          </w:pPr>
        </w:p>
      </w:tc>
      <w:tc>
        <w:tcPr>
          <w:tcW w:w="2283" w:type="dxa"/>
          <w:gridSpan w:val="3"/>
          <w:tcBorders>
            <w:top w:val="single" w:sz="6" w:space="0" w:color="auto"/>
            <w:left w:val="single" w:sz="6" w:space="0" w:color="auto"/>
            <w:right w:val="single" w:sz="12" w:space="0" w:color="auto"/>
          </w:tcBorders>
        </w:tcPr>
        <w:p w14:paraId="6A902EBD" w14:textId="77777777" w:rsidR="00034617" w:rsidRDefault="00034617" w:rsidP="00072236">
          <w:pPr>
            <w:pStyle w:val="a8"/>
          </w:pPr>
          <w:r>
            <w:rPr>
              <w:rFonts w:hint="eastAsia"/>
            </w:rPr>
            <w:t>Approver</w:t>
          </w:r>
        </w:p>
        <w:p w14:paraId="385DE652" w14:textId="2DF16AD9" w:rsidR="00034617" w:rsidRDefault="00034617" w:rsidP="00072236">
          <w:pPr>
            <w:pStyle w:val="a8"/>
            <w:rPr>
              <w:sz w:val="16"/>
            </w:rPr>
          </w:pPr>
        </w:p>
      </w:tc>
    </w:tr>
    <w:tr w:rsidR="00034617" w14:paraId="3133FE9D" w14:textId="77777777">
      <w:trPr>
        <w:cantSplit/>
      </w:trPr>
      <w:tc>
        <w:tcPr>
          <w:tcW w:w="308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14:paraId="5D4AFBCC" w14:textId="77777777" w:rsidR="00034617" w:rsidRDefault="00034617" w:rsidP="00072236">
          <w:pPr>
            <w:pStyle w:val="a8"/>
          </w:pPr>
          <w:r>
            <w:rPr>
              <w:rFonts w:hint="eastAsia"/>
            </w:rPr>
            <w:t>Project</w:t>
          </w:r>
        </w:p>
        <w:p w14:paraId="20AAA272" w14:textId="3164FFC1" w:rsidR="00034617" w:rsidRDefault="00034617" w:rsidP="00072236">
          <w:pPr>
            <w:pStyle w:val="a8"/>
          </w:pP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실외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무인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경비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로봇을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위한</w:t>
          </w:r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멀티모달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지능형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정보분석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개발</w:t>
          </w:r>
        </w:p>
      </w:tc>
      <w:tc>
        <w:tcPr>
          <w:tcW w:w="4180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6" w:space="0" w:color="auto"/>
          </w:tcBorders>
        </w:tcPr>
        <w:p w14:paraId="4D26A104" w14:textId="77777777" w:rsidR="00034617" w:rsidRPr="00071B04" w:rsidRDefault="00034617" w:rsidP="00072236">
          <w:pPr>
            <w:pStyle w:val="a8"/>
          </w:pPr>
          <w:r>
            <w:rPr>
              <w:rFonts w:hint="eastAsia"/>
            </w:rPr>
            <w:t>Name</w:t>
          </w:r>
        </w:p>
        <w:p w14:paraId="5DFBF9BB" w14:textId="77777777" w:rsidR="00034617" w:rsidRDefault="00034617" w:rsidP="00072236">
          <w:pPr>
            <w:pStyle w:val="a8"/>
          </w:pPr>
          <w:r>
            <w:rPr>
              <w:rFonts w:hint="eastAsia"/>
            </w:rPr>
            <w:t>Software Architecture Design</w:t>
          </w:r>
        </w:p>
      </w:tc>
      <w:tc>
        <w:tcPr>
          <w:tcW w:w="1870" w:type="dxa"/>
          <w:gridSpan w:val="2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26A86EA0" w14:textId="77777777" w:rsidR="00034617" w:rsidRDefault="00034617" w:rsidP="00072236">
          <w:pPr>
            <w:pStyle w:val="a8"/>
          </w:pPr>
          <w:r>
            <w:rPr>
              <w:rFonts w:hint="eastAsia"/>
            </w:rPr>
            <w:t>Type</w:t>
          </w:r>
        </w:p>
        <w:p w14:paraId="26A8B4FC" w14:textId="77777777" w:rsidR="00034617" w:rsidRDefault="00034617" w:rsidP="00072236">
          <w:pPr>
            <w:pStyle w:val="a8"/>
          </w:pPr>
          <w:r>
            <w:rPr>
              <w:rFonts w:hint="eastAsia"/>
            </w:rPr>
            <w:t xml:space="preserve"> SAD</w:t>
          </w:r>
        </w:p>
      </w:tc>
    </w:tr>
  </w:tbl>
  <w:p w14:paraId="32BBA96C" w14:textId="77777777" w:rsidR="00034617" w:rsidRDefault="00034617" w:rsidP="0007223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23C6E" w14:textId="77777777" w:rsidR="00034617" w:rsidRDefault="00034617" w:rsidP="00072236"/>
  <w:p w14:paraId="55A4F837" w14:textId="77777777" w:rsidR="00034617" w:rsidRDefault="00034617" w:rsidP="00072236"/>
  <w:p w14:paraId="34D32EEC" w14:textId="77777777" w:rsidR="00034617" w:rsidRDefault="00034617" w:rsidP="00072236"/>
  <w:p w14:paraId="24BBDE84" w14:textId="77777777" w:rsidR="00034617" w:rsidRDefault="00034617" w:rsidP="00072236"/>
  <w:p w14:paraId="56542C11" w14:textId="77777777" w:rsidR="00034617" w:rsidRDefault="00034617" w:rsidP="008F2B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87AFB"/>
    <w:multiLevelType w:val="hybridMultilevel"/>
    <w:tmpl w:val="983A6B34"/>
    <w:lvl w:ilvl="0" w:tplc="DCAA287E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" w15:restartNumberingAfterBreak="0">
    <w:nsid w:val="61CB0262"/>
    <w:multiLevelType w:val="hybridMultilevel"/>
    <w:tmpl w:val="7F461694"/>
    <w:lvl w:ilvl="0" w:tplc="F5626872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5F34D3"/>
    <w:multiLevelType w:val="hybridMultilevel"/>
    <w:tmpl w:val="85521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213EE2"/>
    <w:multiLevelType w:val="hybridMultilevel"/>
    <w:tmpl w:val="163EB802"/>
    <w:lvl w:ilvl="0" w:tplc="BE22A2B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79256073"/>
    <w:multiLevelType w:val="hybridMultilevel"/>
    <w:tmpl w:val="634CE022"/>
    <w:lvl w:ilvl="0" w:tplc="3CA4BF5A">
      <w:start w:val="4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8773F3"/>
    <w:multiLevelType w:val="multilevel"/>
    <w:tmpl w:val="A2A888DA"/>
    <w:lvl w:ilvl="0">
      <w:start w:val="1"/>
      <w:numFmt w:val="decimal"/>
      <w:pStyle w:val="10"/>
      <w:lvlText w:val="%1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04"/>
    <w:rsid w:val="000160F0"/>
    <w:rsid w:val="00034617"/>
    <w:rsid w:val="00042196"/>
    <w:rsid w:val="00044463"/>
    <w:rsid w:val="00051F3C"/>
    <w:rsid w:val="000624C6"/>
    <w:rsid w:val="0006751C"/>
    <w:rsid w:val="00071B04"/>
    <w:rsid w:val="00072236"/>
    <w:rsid w:val="00072F22"/>
    <w:rsid w:val="000733D9"/>
    <w:rsid w:val="00074643"/>
    <w:rsid w:val="000951A4"/>
    <w:rsid w:val="000955F5"/>
    <w:rsid w:val="000C19F2"/>
    <w:rsid w:val="000C1F64"/>
    <w:rsid w:val="000C6D28"/>
    <w:rsid w:val="000C7564"/>
    <w:rsid w:val="000F1BB9"/>
    <w:rsid w:val="00146695"/>
    <w:rsid w:val="001636B0"/>
    <w:rsid w:val="00176D7B"/>
    <w:rsid w:val="001943F6"/>
    <w:rsid w:val="001C0BB3"/>
    <w:rsid w:val="001C5BCF"/>
    <w:rsid w:val="001C77B7"/>
    <w:rsid w:val="001E2882"/>
    <w:rsid w:val="00227D73"/>
    <w:rsid w:val="00237A1A"/>
    <w:rsid w:val="00240330"/>
    <w:rsid w:val="00246B8A"/>
    <w:rsid w:val="00262654"/>
    <w:rsid w:val="0029127E"/>
    <w:rsid w:val="002F1CE4"/>
    <w:rsid w:val="00315914"/>
    <w:rsid w:val="00326A8F"/>
    <w:rsid w:val="00343706"/>
    <w:rsid w:val="003533AD"/>
    <w:rsid w:val="003700EE"/>
    <w:rsid w:val="00391B05"/>
    <w:rsid w:val="003A4855"/>
    <w:rsid w:val="003C12E2"/>
    <w:rsid w:val="003D2F63"/>
    <w:rsid w:val="003E77E9"/>
    <w:rsid w:val="0046450F"/>
    <w:rsid w:val="004834CA"/>
    <w:rsid w:val="004A1B1F"/>
    <w:rsid w:val="004A65CB"/>
    <w:rsid w:val="004B1D72"/>
    <w:rsid w:val="004B31D3"/>
    <w:rsid w:val="004B371E"/>
    <w:rsid w:val="004C1A4B"/>
    <w:rsid w:val="004C1CD4"/>
    <w:rsid w:val="004D10BE"/>
    <w:rsid w:val="004D11D8"/>
    <w:rsid w:val="004F2258"/>
    <w:rsid w:val="0052381C"/>
    <w:rsid w:val="0057548D"/>
    <w:rsid w:val="00582B48"/>
    <w:rsid w:val="00596CF9"/>
    <w:rsid w:val="005C43F7"/>
    <w:rsid w:val="005C64F8"/>
    <w:rsid w:val="005D65DF"/>
    <w:rsid w:val="005D7DA1"/>
    <w:rsid w:val="005E6E5C"/>
    <w:rsid w:val="006002B3"/>
    <w:rsid w:val="00600AB9"/>
    <w:rsid w:val="00607809"/>
    <w:rsid w:val="00617358"/>
    <w:rsid w:val="0062568D"/>
    <w:rsid w:val="006345B3"/>
    <w:rsid w:val="00665A27"/>
    <w:rsid w:val="00666A90"/>
    <w:rsid w:val="006739DE"/>
    <w:rsid w:val="00694D04"/>
    <w:rsid w:val="006B5882"/>
    <w:rsid w:val="006D2DE0"/>
    <w:rsid w:val="0072310D"/>
    <w:rsid w:val="00733DFC"/>
    <w:rsid w:val="00737A7A"/>
    <w:rsid w:val="00765364"/>
    <w:rsid w:val="00781DDA"/>
    <w:rsid w:val="007D2BF9"/>
    <w:rsid w:val="008144D8"/>
    <w:rsid w:val="00821993"/>
    <w:rsid w:val="0082764C"/>
    <w:rsid w:val="00833C34"/>
    <w:rsid w:val="008432BE"/>
    <w:rsid w:val="00844511"/>
    <w:rsid w:val="00863E67"/>
    <w:rsid w:val="0087063C"/>
    <w:rsid w:val="008848C0"/>
    <w:rsid w:val="00891287"/>
    <w:rsid w:val="00893D97"/>
    <w:rsid w:val="008B2ACA"/>
    <w:rsid w:val="008C0B61"/>
    <w:rsid w:val="008C1785"/>
    <w:rsid w:val="008C4625"/>
    <w:rsid w:val="008C66F1"/>
    <w:rsid w:val="008D2BCD"/>
    <w:rsid w:val="008F0FF5"/>
    <w:rsid w:val="008F2B35"/>
    <w:rsid w:val="008F2E18"/>
    <w:rsid w:val="0090074C"/>
    <w:rsid w:val="009144AC"/>
    <w:rsid w:val="00924459"/>
    <w:rsid w:val="009702AF"/>
    <w:rsid w:val="00977480"/>
    <w:rsid w:val="00981DD9"/>
    <w:rsid w:val="009C50F3"/>
    <w:rsid w:val="009D09E3"/>
    <w:rsid w:val="009F1897"/>
    <w:rsid w:val="009F69F9"/>
    <w:rsid w:val="00A0339F"/>
    <w:rsid w:val="00A11B08"/>
    <w:rsid w:val="00A17B44"/>
    <w:rsid w:val="00A22E16"/>
    <w:rsid w:val="00A50FF7"/>
    <w:rsid w:val="00A55C63"/>
    <w:rsid w:val="00AA5130"/>
    <w:rsid w:val="00AD4699"/>
    <w:rsid w:val="00AD68DA"/>
    <w:rsid w:val="00AE2393"/>
    <w:rsid w:val="00AE56C4"/>
    <w:rsid w:val="00AE77CC"/>
    <w:rsid w:val="00B23FBE"/>
    <w:rsid w:val="00B5258F"/>
    <w:rsid w:val="00B70E16"/>
    <w:rsid w:val="00B94518"/>
    <w:rsid w:val="00BA1EDB"/>
    <w:rsid w:val="00BA2145"/>
    <w:rsid w:val="00BA2D63"/>
    <w:rsid w:val="00BB0391"/>
    <w:rsid w:val="00BD2334"/>
    <w:rsid w:val="00BD2608"/>
    <w:rsid w:val="00BD5A85"/>
    <w:rsid w:val="00BE15C7"/>
    <w:rsid w:val="00C01ECF"/>
    <w:rsid w:val="00C139A4"/>
    <w:rsid w:val="00C164DF"/>
    <w:rsid w:val="00C67D7E"/>
    <w:rsid w:val="00C74F12"/>
    <w:rsid w:val="00C82E2E"/>
    <w:rsid w:val="00CA009D"/>
    <w:rsid w:val="00CA3659"/>
    <w:rsid w:val="00CA4227"/>
    <w:rsid w:val="00CA5B58"/>
    <w:rsid w:val="00CA7587"/>
    <w:rsid w:val="00CB14A1"/>
    <w:rsid w:val="00CB72E7"/>
    <w:rsid w:val="00CC6573"/>
    <w:rsid w:val="00CE4E4D"/>
    <w:rsid w:val="00CE557D"/>
    <w:rsid w:val="00CF2294"/>
    <w:rsid w:val="00CF675B"/>
    <w:rsid w:val="00D01CB8"/>
    <w:rsid w:val="00D02EB4"/>
    <w:rsid w:val="00D053A5"/>
    <w:rsid w:val="00D109BB"/>
    <w:rsid w:val="00D1728A"/>
    <w:rsid w:val="00D175D2"/>
    <w:rsid w:val="00D27C58"/>
    <w:rsid w:val="00D75194"/>
    <w:rsid w:val="00D915A6"/>
    <w:rsid w:val="00D97D65"/>
    <w:rsid w:val="00E07D84"/>
    <w:rsid w:val="00E16FD5"/>
    <w:rsid w:val="00E453EC"/>
    <w:rsid w:val="00E651D5"/>
    <w:rsid w:val="00E71485"/>
    <w:rsid w:val="00E7384E"/>
    <w:rsid w:val="00E829EC"/>
    <w:rsid w:val="00E8771C"/>
    <w:rsid w:val="00EE0573"/>
    <w:rsid w:val="00F201D6"/>
    <w:rsid w:val="00F55DDB"/>
    <w:rsid w:val="00FA71AE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AC65F4"/>
  <w15:chartTrackingRefBased/>
  <w15:docId w15:val="{566497B6-875F-419E-9563-BCDBCBC2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2236"/>
    <w:pPr>
      <w:widowControl w:val="0"/>
      <w:wordWrap w:val="0"/>
    </w:pPr>
    <w:rPr>
      <w:rFonts w:ascii="Arial" w:eastAsia="굴림" w:hAnsi="Arial"/>
      <w:kern w:val="2"/>
      <w:sz w:val="22"/>
      <w:szCs w:val="22"/>
    </w:rPr>
  </w:style>
  <w:style w:type="paragraph" w:styleId="10">
    <w:name w:val="heading 1"/>
    <w:basedOn w:val="11"/>
    <w:next w:val="a0"/>
    <w:autoRedefine/>
    <w:qFormat/>
    <w:rsid w:val="00821993"/>
    <w:pPr>
      <w:keepNext/>
      <w:numPr>
        <w:numId w:val="1"/>
      </w:numPr>
      <w:spacing w:before="240"/>
      <w:outlineLvl w:val="0"/>
    </w:pPr>
  </w:style>
  <w:style w:type="paragraph" w:styleId="2">
    <w:name w:val="heading 2"/>
    <w:basedOn w:val="20"/>
    <w:next w:val="a0"/>
    <w:autoRedefine/>
    <w:qFormat/>
    <w:pPr>
      <w:keepNext/>
      <w:numPr>
        <w:ilvl w:val="1"/>
        <w:numId w:val="1"/>
      </w:numPr>
      <w:tabs>
        <w:tab w:val="clear" w:pos="1210"/>
      </w:tabs>
      <w:spacing w:before="120" w:after="120"/>
      <w:outlineLvl w:val="1"/>
    </w:pPr>
  </w:style>
  <w:style w:type="paragraph" w:styleId="3">
    <w:name w:val="heading 3"/>
    <w:basedOn w:val="30"/>
    <w:next w:val="a0"/>
    <w:autoRedefine/>
    <w:qFormat/>
    <w:pPr>
      <w:keepNext/>
      <w:numPr>
        <w:ilvl w:val="2"/>
        <w:numId w:val="1"/>
      </w:numPr>
      <w:tabs>
        <w:tab w:val="left" w:pos="567"/>
      </w:tabs>
      <w:spacing w:before="120" w:after="120"/>
      <w:outlineLvl w:val="2"/>
    </w:pPr>
  </w:style>
  <w:style w:type="paragraph" w:styleId="4">
    <w:name w:val="heading 4"/>
    <w:basedOn w:val="40"/>
    <w:next w:val="a0"/>
    <w:qFormat/>
    <w:pPr>
      <w:keepNext/>
      <w:numPr>
        <w:ilvl w:val="3"/>
        <w:numId w:val="1"/>
      </w:numPr>
      <w:spacing w:before="120" w:after="120"/>
      <w:textAlignment w:val="top"/>
      <w:outlineLvl w:val="3"/>
    </w:pPr>
  </w:style>
  <w:style w:type="paragraph" w:styleId="5">
    <w:name w:val="heading 5"/>
    <w:basedOn w:val="a"/>
    <w:next w:val="a1"/>
    <w:qFormat/>
    <w:pPr>
      <w:keepNext/>
      <w:ind w:left="1701"/>
      <w:outlineLvl w:val="4"/>
    </w:pPr>
    <w:rPr>
      <w:rFonts w:eastAsia="돋움체"/>
    </w:rPr>
  </w:style>
  <w:style w:type="paragraph" w:styleId="6">
    <w:name w:val="heading 6"/>
    <w:basedOn w:val="a"/>
    <w:next w:val="a1"/>
    <w:qFormat/>
    <w:pPr>
      <w:keepNext/>
      <w:ind w:left="1701"/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ind w:left="1701"/>
      <w:outlineLvl w:val="6"/>
    </w:pPr>
  </w:style>
  <w:style w:type="paragraph" w:styleId="8">
    <w:name w:val="heading 8"/>
    <w:basedOn w:val="a"/>
    <w:next w:val="a1"/>
    <w:qFormat/>
    <w:pPr>
      <w:keepNext/>
      <w:ind w:left="2551"/>
      <w:outlineLvl w:val="7"/>
    </w:pPr>
  </w:style>
  <w:style w:type="paragraph" w:styleId="9">
    <w:name w:val="heading 9"/>
    <w:basedOn w:val="a"/>
    <w:next w:val="a1"/>
    <w:qFormat/>
    <w:pPr>
      <w:keepNext/>
      <w:ind w:left="2551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"/>
    <w:autoRedefine/>
    <w:pPr>
      <w:ind w:left="454"/>
    </w:pPr>
  </w:style>
  <w:style w:type="paragraph" w:styleId="11">
    <w:name w:val="toc 1"/>
    <w:basedOn w:val="a"/>
    <w:next w:val="a"/>
    <w:autoRedefine/>
    <w:uiPriority w:val="39"/>
    <w:pPr>
      <w:tabs>
        <w:tab w:val="left" w:pos="330"/>
        <w:tab w:val="left" w:pos="794"/>
        <w:tab w:val="right" w:leader="dot" w:pos="9020"/>
      </w:tabs>
      <w:spacing w:before="120" w:after="120"/>
      <w:jc w:val="both"/>
    </w:pPr>
    <w:rPr>
      <w:b/>
      <w:noProof/>
      <w:sz w:val="24"/>
    </w:rPr>
  </w:style>
  <w:style w:type="paragraph" w:styleId="20">
    <w:name w:val="toc 2"/>
    <w:basedOn w:val="a"/>
    <w:next w:val="a"/>
    <w:autoRedefine/>
    <w:uiPriority w:val="39"/>
    <w:pPr>
      <w:tabs>
        <w:tab w:val="left" w:pos="770"/>
        <w:tab w:val="left" w:pos="1210"/>
        <w:tab w:val="right" w:leader="dot" w:pos="9020"/>
      </w:tabs>
      <w:ind w:left="340"/>
      <w:jc w:val="both"/>
    </w:pPr>
    <w:rPr>
      <w:noProof/>
    </w:rPr>
  </w:style>
  <w:style w:type="paragraph" w:styleId="30">
    <w:name w:val="toc 3"/>
    <w:basedOn w:val="a"/>
    <w:next w:val="a"/>
    <w:autoRedefine/>
    <w:uiPriority w:val="39"/>
    <w:pPr>
      <w:tabs>
        <w:tab w:val="left" w:pos="1418"/>
        <w:tab w:val="left" w:pos="1700"/>
        <w:tab w:val="right" w:leader="dot" w:pos="9020"/>
      </w:tabs>
      <w:ind w:left="794"/>
    </w:pPr>
    <w:rPr>
      <w:noProof/>
    </w:rPr>
  </w:style>
  <w:style w:type="paragraph" w:styleId="a5">
    <w:name w:val="Document Map"/>
    <w:basedOn w:val="a"/>
    <w:semiHidden/>
    <w:pPr>
      <w:shd w:val="clear" w:color="auto" w:fill="000080"/>
    </w:pPr>
    <w:rPr>
      <w:rFonts w:eastAsia="돋움체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Title"/>
    <w:basedOn w:val="a"/>
    <w:qFormat/>
    <w:pPr>
      <w:spacing w:before="120" w:after="120"/>
      <w:outlineLvl w:val="0"/>
    </w:pPr>
    <w:rPr>
      <w:rFonts w:eastAsia="굴림체"/>
      <w:b/>
      <w:sz w:val="52"/>
    </w:rPr>
  </w:style>
  <w:style w:type="paragraph" w:styleId="a0">
    <w:name w:val="Body Text"/>
    <w:basedOn w:val="a"/>
    <w:rsid w:val="000955F5"/>
    <w:pPr>
      <w:widowControl/>
      <w:wordWrap/>
      <w:spacing w:after="240" w:line="300" w:lineRule="auto"/>
    </w:pPr>
    <w:rPr>
      <w:spacing w:val="-5"/>
      <w:kern w:val="0"/>
    </w:rPr>
  </w:style>
  <w:style w:type="character" w:customStyle="1" w:styleId="aa">
    <w:name w:val="제목설명"/>
    <w:rPr>
      <w:rFonts w:eastAsia="굴림체"/>
      <w:b/>
      <w:sz w:val="24"/>
    </w:rPr>
  </w:style>
  <w:style w:type="character" w:customStyle="1" w:styleId="ab">
    <w:name w:val="문서번호"/>
    <w:rPr>
      <w:rFonts w:ascii="Arial" w:eastAsia="굴림체" w:hAnsi="Arial"/>
      <w:b/>
      <w:sz w:val="32"/>
    </w:rPr>
  </w:style>
  <w:style w:type="character" w:customStyle="1" w:styleId="ac">
    <w:name w:val="버젼과날짜"/>
    <w:rPr>
      <w:rFonts w:ascii="Arial" w:eastAsia="굴림체" w:hAnsi="Arial"/>
      <w:b/>
      <w:sz w:val="32"/>
    </w:rPr>
  </w:style>
  <w:style w:type="paragraph" w:customStyle="1" w:styleId="ad">
    <w:name w:val="그림/표 번호"/>
    <w:basedOn w:val="a"/>
    <w:next w:val="a"/>
    <w:autoRedefine/>
    <w:pPr>
      <w:jc w:val="center"/>
    </w:pPr>
  </w:style>
  <w:style w:type="paragraph" w:styleId="21">
    <w:name w:val="List Bullet 2"/>
    <w:basedOn w:val="a"/>
    <w:autoRedefine/>
    <w:pPr>
      <w:tabs>
        <w:tab w:val="num" w:pos="1076"/>
      </w:tabs>
      <w:ind w:left="1076" w:hanging="425"/>
    </w:pPr>
  </w:style>
  <w:style w:type="paragraph" w:styleId="40">
    <w:name w:val="toc 4"/>
    <w:basedOn w:val="a"/>
    <w:next w:val="a"/>
    <w:autoRedefine/>
    <w:uiPriority w:val="39"/>
    <w:pPr>
      <w:tabs>
        <w:tab w:val="left" w:pos="2125"/>
        <w:tab w:val="right" w:leader="dot" w:pos="9020"/>
      </w:tabs>
      <w:ind w:left="1418"/>
    </w:pPr>
    <w:rPr>
      <w:noProof/>
    </w:rPr>
  </w:style>
  <w:style w:type="paragraph" w:styleId="50">
    <w:name w:val="toc 5"/>
    <w:basedOn w:val="a"/>
    <w:next w:val="a"/>
    <w:autoRedefine/>
    <w:semiHidden/>
    <w:pPr>
      <w:ind w:left="1700"/>
    </w:pPr>
  </w:style>
  <w:style w:type="paragraph" w:styleId="60">
    <w:name w:val="toc 6"/>
    <w:basedOn w:val="a"/>
    <w:next w:val="a"/>
    <w:autoRedefine/>
    <w:semiHidden/>
    <w:pPr>
      <w:ind w:left="2125"/>
    </w:pPr>
  </w:style>
  <w:style w:type="paragraph" w:styleId="70">
    <w:name w:val="toc 7"/>
    <w:basedOn w:val="a"/>
    <w:next w:val="a"/>
    <w:autoRedefine/>
    <w:semiHidden/>
    <w:pPr>
      <w:ind w:left="2550"/>
    </w:pPr>
  </w:style>
  <w:style w:type="paragraph" w:styleId="80">
    <w:name w:val="toc 8"/>
    <w:basedOn w:val="a"/>
    <w:next w:val="a"/>
    <w:autoRedefine/>
    <w:semiHidden/>
    <w:pPr>
      <w:ind w:left="2975"/>
    </w:pPr>
  </w:style>
  <w:style w:type="paragraph" w:styleId="90">
    <w:name w:val="toc 9"/>
    <w:basedOn w:val="a"/>
    <w:next w:val="a"/>
    <w:autoRedefine/>
    <w:semiHidden/>
    <w:pPr>
      <w:ind w:left="3400"/>
    </w:pPr>
  </w:style>
  <w:style w:type="paragraph" w:styleId="22">
    <w:name w:val="Body Text 2"/>
    <w:basedOn w:val="a"/>
    <w:pPr>
      <w:spacing w:after="240"/>
      <w:ind w:left="862" w:hanging="295"/>
    </w:pPr>
  </w:style>
  <w:style w:type="paragraph" w:customStyle="1" w:styleId="ae">
    <w:name w:val="큰제목"/>
    <w:basedOn w:val="a"/>
    <w:next w:val="a"/>
    <w:autoRedefine/>
    <w:rPr>
      <w:b/>
      <w:sz w:val="28"/>
    </w:rPr>
  </w:style>
  <w:style w:type="paragraph" w:customStyle="1" w:styleId="23">
    <w:name w:val="본문2나열"/>
    <w:basedOn w:val="a"/>
    <w:autoRedefine/>
    <w:pPr>
      <w:ind w:left="567"/>
    </w:pPr>
  </w:style>
  <w:style w:type="character" w:styleId="af">
    <w:name w:val="Strong"/>
    <w:qFormat/>
    <w:rPr>
      <w:b/>
    </w:rPr>
  </w:style>
  <w:style w:type="paragraph" w:customStyle="1" w:styleId="31">
    <w:name w:val="본문3나열"/>
    <w:basedOn w:val="a"/>
    <w:autoRedefine/>
    <w:pPr>
      <w:ind w:left="862"/>
    </w:pPr>
  </w:style>
  <w:style w:type="paragraph" w:styleId="32">
    <w:name w:val="Body Text 3"/>
    <w:basedOn w:val="a"/>
    <w:autoRedefine/>
    <w:pPr>
      <w:spacing w:after="240"/>
      <w:ind w:left="1157" w:hanging="295"/>
    </w:pPr>
  </w:style>
  <w:style w:type="paragraph" w:customStyle="1" w:styleId="24">
    <w:name w:val="본문2예)나열"/>
    <w:basedOn w:val="a"/>
    <w:autoRedefine/>
    <w:pPr>
      <w:ind w:left="992"/>
    </w:pPr>
  </w:style>
  <w:style w:type="paragraph" w:customStyle="1" w:styleId="25">
    <w:name w:val="본문2항목"/>
    <w:basedOn w:val="22"/>
    <w:pPr>
      <w:spacing w:after="120"/>
    </w:pPr>
  </w:style>
  <w:style w:type="paragraph" w:customStyle="1" w:styleId="af0">
    <w:name w:val="관련문서"/>
    <w:basedOn w:val="22"/>
    <w:autoRedefine/>
    <w:pPr>
      <w:spacing w:after="0"/>
    </w:pPr>
  </w:style>
  <w:style w:type="paragraph" w:customStyle="1" w:styleId="af1">
    <w:name w:val="약어&amp;관련문서"/>
    <w:basedOn w:val="23"/>
  </w:style>
  <w:style w:type="paragraph" w:customStyle="1" w:styleId="af2">
    <w:name w:val="용어정의"/>
    <w:basedOn w:val="a"/>
    <w:autoRedefine/>
    <w:pPr>
      <w:spacing w:after="240"/>
      <w:ind w:left="1134" w:hanging="567"/>
    </w:pPr>
  </w:style>
  <w:style w:type="paragraph" w:customStyle="1" w:styleId="af3">
    <w:name w:val="알파벳제목"/>
    <w:basedOn w:val="a"/>
    <w:autoRedefine/>
    <w:pPr>
      <w:tabs>
        <w:tab w:val="left" w:pos="57"/>
        <w:tab w:val="left" w:pos="170"/>
      </w:tabs>
      <w:ind w:left="579" w:hanging="295"/>
    </w:pPr>
  </w:style>
  <w:style w:type="paragraph" w:customStyle="1" w:styleId="af4">
    <w:name w:val="중앙제목"/>
    <w:basedOn w:val="ae"/>
    <w:next w:val="10"/>
    <w:pPr>
      <w:jc w:val="center"/>
    </w:pPr>
  </w:style>
  <w:style w:type="paragraph" w:customStyle="1" w:styleId="ElementsTabelle">
    <w:name w:val="ElementsTabelle"/>
    <w:basedOn w:val="a"/>
    <w:rsid w:val="0057548D"/>
    <w:pPr>
      <w:wordWrap/>
      <w:snapToGrid w:val="0"/>
      <w:spacing w:line="60" w:lineRule="atLeast"/>
    </w:pPr>
    <w:rPr>
      <w:rFonts w:ascii="Tahoma" w:eastAsia="굴림체" w:hAnsi="Tahoma"/>
      <w:kern w:val="0"/>
      <w:sz w:val="18"/>
      <w:lang w:val="en-GB"/>
    </w:rPr>
  </w:style>
  <w:style w:type="paragraph" w:customStyle="1" w:styleId="1">
    <w:name w:val="글머리기호1"/>
    <w:basedOn w:val="a0"/>
    <w:rsid w:val="0057548D"/>
    <w:pPr>
      <w:numPr>
        <w:numId w:val="2"/>
      </w:numPr>
      <w:overflowPunct w:val="0"/>
      <w:autoSpaceDE w:val="0"/>
      <w:autoSpaceDN w:val="0"/>
      <w:adjustRightInd w:val="0"/>
      <w:spacing w:before="120" w:after="80" w:line="300" w:lineRule="atLeast"/>
      <w:textAlignment w:val="baseline"/>
    </w:pPr>
    <w:rPr>
      <w:rFonts w:ascii="Times" w:hAnsi="Times"/>
      <w:b/>
      <w:spacing w:val="0"/>
      <w:sz w:val="20"/>
      <w:lang w:val="en-AU"/>
    </w:rPr>
  </w:style>
  <w:style w:type="paragraph" w:customStyle="1" w:styleId="12">
    <w:name w:val="글머리기호내용1"/>
    <w:basedOn w:val="1"/>
    <w:rsid w:val="0057548D"/>
    <w:pPr>
      <w:numPr>
        <w:numId w:val="0"/>
      </w:numPr>
      <w:tabs>
        <w:tab w:val="left" w:pos="2000"/>
      </w:tabs>
      <w:spacing w:before="0" w:after="0"/>
      <w:ind w:left="851"/>
    </w:pPr>
    <w:rPr>
      <w:b w:val="0"/>
    </w:rPr>
  </w:style>
  <w:style w:type="table" w:styleId="af5">
    <w:name w:val="Table Grid"/>
    <w:basedOn w:val="a3"/>
    <w:rsid w:val="00AD4699"/>
    <w:pPr>
      <w:widowControl w:val="0"/>
      <w:wordWrap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5C43F7"/>
    <w:pPr>
      <w:widowControl/>
      <w:wordWrap/>
      <w:spacing w:before="100" w:beforeAutospacing="1" w:after="100" w:afterAutospacing="1"/>
    </w:pPr>
    <w:rPr>
      <w:rFonts w:ascii="굴림" w:hAnsi="굴림" w:cs="굴림"/>
      <w:kern w:val="0"/>
      <w:sz w:val="24"/>
      <w:szCs w:val="24"/>
    </w:rPr>
  </w:style>
  <w:style w:type="paragraph" w:styleId="af7">
    <w:name w:val="caption"/>
    <w:basedOn w:val="a"/>
    <w:next w:val="a"/>
    <w:unhideWhenUsed/>
    <w:qFormat/>
    <w:rsid w:val="00CE4E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01%20&#52265;&#54616;&#44172;&#49332;&#51088;\Template\&#54620;&#44544;\&#49548;&#54532;&#53944;&#50920;&#50612;%20&#44592;&#45733;&#47749;&#49464;&#49436;%20v1.1-Template.doc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기능명세서 v1.1-Template.doc</Template>
  <TotalTime>0</TotalTime>
  <Pages>12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기술문서표준서식</vt:lpstr>
    </vt:vector>
  </TitlesOfParts>
  <Company>LGE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기술문서표준서식</dc:title>
  <dc:subject/>
  <dc:creator>Yuseon Yu</dc:creator>
  <cp:keywords/>
  <cp:lastModifiedBy>호준 이</cp:lastModifiedBy>
  <cp:revision>22</cp:revision>
  <cp:lastPrinted>2006-12-04T21:06:00Z</cp:lastPrinted>
  <dcterms:created xsi:type="dcterms:W3CDTF">2017-01-10T07:13:00Z</dcterms:created>
  <dcterms:modified xsi:type="dcterms:W3CDTF">2020-12-09T11:09:00Z</dcterms:modified>
  <cp:category>서식파일</cp:category>
</cp:coreProperties>
</file>